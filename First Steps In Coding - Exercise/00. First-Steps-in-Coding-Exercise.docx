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E1F" w:rsidRPr="00275F28" w:rsidRDefault="00144E1F">
      <w:pPr>
        <w:jc w:val="center"/>
        <w:rPr>
          <w:b/>
          <w:bCs/>
          <w:color w:val="642F08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:rsidR="00144E1F" w:rsidRPr="00012CC8" w:rsidRDefault="00144E1F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7" w:history="1">
        <w:r w:rsidRPr="009975DC">
          <w:rPr>
            <w:rStyle w:val="Hyperlink"/>
            <w:lang w:val="bg-BG"/>
          </w:rPr>
          <w:t>"</w:t>
        </w:r>
        <w:r w:rsidRPr="00012CC8">
          <w:rPr>
            <w:rStyle w:val="Hyperlink"/>
            <w:lang w:val="bg-BG"/>
          </w:rPr>
          <w:t>Основи на програмирането</w:t>
        </w:r>
        <w:r w:rsidRPr="009975DC">
          <w:rPr>
            <w:rStyle w:val="Hyperlink"/>
            <w:lang w:val="bg-BG"/>
          </w:rPr>
          <w:t xml:space="preserve">" @ </w:t>
        </w:r>
        <w:r w:rsidRPr="00012CC8">
          <w:rPr>
            <w:rStyle w:val="Hyperlink"/>
            <w:noProof/>
            <w:lang w:val="bg-BG"/>
          </w:rPr>
          <w:t>СофтУни</w:t>
        </w:r>
      </w:hyperlink>
      <w:r w:rsidRPr="009975DC">
        <w:rPr>
          <w:lang w:val="bg-BG"/>
        </w:rPr>
        <w:t>.</w:t>
      </w:r>
    </w:p>
    <w:p w:rsidR="00144E1F" w:rsidRDefault="00144E1F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  <w:bCs/>
        </w:rPr>
        <w:t>judge</w:t>
      </w:r>
      <w:r w:rsidRPr="004C0E76">
        <w:rPr>
          <w:b/>
          <w:bCs/>
          <w:lang w:val="bg-BG"/>
        </w:rPr>
        <w:t xml:space="preserve"> </w:t>
      </w:r>
      <w:r w:rsidRPr="00CB3FE8">
        <w:rPr>
          <w:b/>
          <w:bCs/>
          <w:lang w:val="bg-BG"/>
        </w:rPr>
        <w:t>системата</w:t>
      </w:r>
      <w:r>
        <w:rPr>
          <w:b/>
          <w:bCs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:rsidR="00144E1F" w:rsidRPr="00012CC8" w:rsidRDefault="00144E1F" w:rsidP="00BA3516">
      <w:pPr>
        <w:jc w:val="center"/>
        <w:rPr>
          <w:lang w:val="bg-BG"/>
        </w:rPr>
      </w:pPr>
      <w:hyperlink r:id="rId8" w:history="1">
        <w:r w:rsidRPr="00E055A4">
          <w:rPr>
            <w:rStyle w:val="Hyperlink"/>
          </w:rPr>
          <w:t>https://judge.softuni.org/Contests/</w:t>
        </w:r>
        <w:r w:rsidRPr="00E055A4">
          <w:rPr>
            <w:rStyle w:val="Hyperlink"/>
            <w:lang w:val="bg-BG"/>
          </w:rPr>
          <w:t>2400</w:t>
        </w:r>
        <w:r w:rsidRPr="00E055A4">
          <w:rPr>
            <w:rStyle w:val="Hyperlink"/>
          </w:rPr>
          <w:t>/First-Steps-In-Coding-Exercise</w:t>
        </w:r>
      </w:hyperlink>
    </w:p>
    <w:p w:rsidR="00144E1F" w:rsidRPr="00012CC8" w:rsidRDefault="00144E1F" w:rsidP="00012CC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Pr="00012CC8">
        <w:t xml:space="preserve">: </w:t>
      </w:r>
      <w:r w:rsidRPr="00012CC8">
        <w:rPr>
          <w:noProof/>
        </w:rPr>
        <w:t xml:space="preserve">USD </w:t>
      </w:r>
      <w:r w:rsidRPr="00012CC8">
        <w:rPr>
          <w:lang w:val="bg-BG"/>
        </w:rPr>
        <w:t xml:space="preserve">към </w:t>
      </w:r>
      <w:r w:rsidRPr="00012CC8">
        <w:rPr>
          <w:noProof/>
        </w:rPr>
        <w:t>BGN</w:t>
      </w:r>
    </w:p>
    <w:p w:rsidR="00144E1F" w:rsidRPr="00BA3516" w:rsidRDefault="00144E1F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bCs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bCs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bCs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bCs/>
          <w:lang w:val="bg-BG"/>
        </w:rPr>
        <w:t xml:space="preserve">1 </w:t>
      </w:r>
      <w:r w:rsidRPr="00BA3516">
        <w:rPr>
          <w:b/>
          <w:bCs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bCs/>
          <w:lang w:val="bg-BG"/>
        </w:rPr>
        <w:t xml:space="preserve">1.79549 </w:t>
      </w:r>
      <w:r w:rsidRPr="00BA3516">
        <w:rPr>
          <w:b/>
          <w:bCs/>
          <w:noProof/>
        </w:rPr>
        <w:t>BGN</w:t>
      </w:r>
      <w:r w:rsidRPr="00BA3516">
        <w:rPr>
          <w:lang w:val="bg-BG"/>
        </w:rPr>
        <w:t>.</w:t>
      </w:r>
    </w:p>
    <w:p w:rsidR="00144E1F" w:rsidRDefault="00144E1F" w:rsidP="00B86FD3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W w:w="0" w:type="auto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144E1F" w:rsidRPr="00CA0A96">
        <w:tc>
          <w:tcPr>
            <w:tcW w:w="709" w:type="dxa"/>
            <w:shd w:val="clear" w:color="auto" w:fill="D9D9D9"/>
            <w:vAlign w:val="center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  <w:vAlign w:val="center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98" w:type="dxa"/>
            <w:shd w:val="clear" w:color="auto" w:fill="D9D9D9"/>
            <w:vAlign w:val="center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  <w:vAlign w:val="center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D9D9D9"/>
            <w:vAlign w:val="center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изход</w:t>
            </w:r>
          </w:p>
        </w:tc>
      </w:tr>
      <w:tr w:rsidR="00144E1F" w:rsidRPr="00CA0A96">
        <w:tc>
          <w:tcPr>
            <w:tcW w:w="709" w:type="dxa"/>
          </w:tcPr>
          <w:p w:rsidR="00144E1F" w:rsidRPr="00CA0A96" w:rsidRDefault="00144E1F" w:rsidP="00CA0A96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CA0A96">
              <w:rPr>
                <w:rFonts w:ascii="Consolas" w:hAnsi="Consolas" w:cs="Consolas"/>
                <w:noProof/>
              </w:rPr>
              <w:t>(["22"])</w:t>
            </w:r>
          </w:p>
        </w:tc>
        <w:tc>
          <w:tcPr>
            <w:tcW w:w="1138" w:type="dxa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rFonts w:ascii="Consolas" w:hAnsi="Consolas" w:cs="Consolas"/>
                <w:noProof/>
              </w:rPr>
            </w:pPr>
            <w:r w:rsidRPr="00CA0A96">
              <w:rPr>
                <w:rFonts w:ascii="Consolas" w:hAnsi="Consolas" w:cs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98" w:type="dxa"/>
          </w:tcPr>
          <w:p w:rsidR="00144E1F" w:rsidRPr="00CA0A96" w:rsidRDefault="00144E1F" w:rsidP="00CA0A96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CA0A96">
              <w:rPr>
                <w:rFonts w:ascii="Consolas" w:hAnsi="Consolas" w:cs="Consolas"/>
                <w:noProof/>
              </w:rPr>
              <w:t>(["100"])</w:t>
            </w:r>
          </w:p>
        </w:tc>
        <w:tc>
          <w:tcPr>
            <w:tcW w:w="1017" w:type="dxa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rFonts w:ascii="Consolas" w:hAnsi="Consolas" w:cs="Consolas"/>
                <w:noProof/>
              </w:rPr>
            </w:pPr>
            <w:r w:rsidRPr="00CA0A96">
              <w:rPr>
                <w:rFonts w:ascii="Consolas" w:hAnsi="Consolas" w:cs="Consolas"/>
                <w:noProof/>
              </w:rPr>
              <w:t>179.549</w:t>
            </w:r>
          </w:p>
        </w:tc>
        <w:tc>
          <w:tcPr>
            <w:tcW w:w="401" w:type="dxa"/>
            <w:vMerge/>
            <w:tcBorders>
              <w:bottom w:val="nil"/>
            </w:tcBorders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709" w:type="dxa"/>
          </w:tcPr>
          <w:p w:rsidR="00144E1F" w:rsidRPr="00CA0A96" w:rsidRDefault="00144E1F" w:rsidP="00CA0A96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CA0A96">
              <w:rPr>
                <w:rFonts w:ascii="Consolas" w:hAnsi="Consolas" w:cs="Consolas"/>
                <w:noProof/>
              </w:rPr>
              <w:t>(["12.5"])</w:t>
            </w:r>
          </w:p>
        </w:tc>
        <w:tc>
          <w:tcPr>
            <w:tcW w:w="1275" w:type="dxa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rFonts w:ascii="Consolas" w:hAnsi="Consolas" w:cs="Consolas"/>
                <w:noProof/>
              </w:rPr>
            </w:pPr>
            <w:r w:rsidRPr="00CA0A96">
              <w:rPr>
                <w:rFonts w:ascii="Consolas" w:hAnsi="Consolas" w:cs="Consolas"/>
                <w:noProof/>
              </w:rPr>
              <w:t>22.443625</w:t>
            </w:r>
          </w:p>
        </w:tc>
      </w:tr>
    </w:tbl>
    <w:p w:rsidR="00144E1F" w:rsidRPr="00E31ADA" w:rsidRDefault="00144E1F" w:rsidP="00E31ADA">
      <w:pPr>
        <w:rPr>
          <w:lang w:val="bg-BG"/>
        </w:rPr>
      </w:pPr>
    </w:p>
    <w:p w:rsidR="00144E1F" w:rsidRPr="00012CC8" w:rsidRDefault="00144E1F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:rsidR="00144E1F" w:rsidRPr="00012CC8" w:rsidRDefault="00144E1F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Pr="009975DC">
        <w:rPr>
          <w:lang w:val="bg-BG"/>
        </w:rPr>
        <w:t xml:space="preserve"> </w:t>
      </w:r>
      <w:r>
        <w:rPr>
          <w:lang w:val="bg-BG"/>
        </w:rPr>
        <w:t>във вид на стринг и го преобразувайте към числен тип</w:t>
      </w:r>
      <w:r w:rsidRPr="009975DC">
        <w:rPr>
          <w:lang w:val="bg-BG"/>
        </w:rPr>
        <w:t>.</w:t>
      </w:r>
    </w:p>
    <w:p w:rsidR="00144E1F" w:rsidRPr="00012CC8" w:rsidRDefault="00144E1F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>
        <w:rPr>
          <w:lang w:val="bg-BG"/>
        </w:rPr>
        <w:t>.</w:t>
      </w:r>
      <w:r w:rsidRPr="00012CC8">
        <w:rPr>
          <w:lang w:val="bg-BG"/>
        </w:rPr>
        <w:t xml:space="preserve"> </w:t>
      </w:r>
    </w:p>
    <w:p w:rsidR="00144E1F" w:rsidRPr="00012CC8" w:rsidRDefault="00144E1F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:rsidR="00144E1F" w:rsidRPr="00FF1CD9" w:rsidRDefault="00144E1F" w:rsidP="00012CC8">
      <w:pPr>
        <w:pStyle w:val="ListParagraph"/>
        <w:rPr>
          <w:lang w:val="en-GB"/>
        </w:rPr>
      </w:pPr>
      <w:r w:rsidRPr="0015500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52" type="#_x0000_t75" style="width:247.8pt;height:112.2pt;visibility:visible">
            <v:imagedata r:id="rId9" o:title=""/>
            <o:lock v:ext="edit" aspectratio="f"/>
          </v:shape>
        </w:pict>
      </w:r>
    </w:p>
    <w:p w:rsidR="00144E1F" w:rsidRPr="00CB3FE8" w:rsidRDefault="00144E1F" w:rsidP="00BA35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:rsidR="00144E1F" w:rsidRPr="00C06B40" w:rsidRDefault="00144E1F" w:rsidP="00BA3516">
      <w:pPr>
        <w:rPr>
          <w:sz w:val="24"/>
          <w:szCs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bCs/>
          <w:lang w:val="bg-BG"/>
        </w:rPr>
        <w:t xml:space="preserve">ъгъл в </w:t>
      </w:r>
      <w:hyperlink r:id="rId10" w:history="1">
        <w:r w:rsidRPr="00CB3FE8">
          <w:rPr>
            <w:rStyle w:val="Hyperlink"/>
            <w:b/>
            <w:bCs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1" w:history="1">
        <w:r w:rsidRPr="00CB3FE8">
          <w:rPr>
            <w:rStyle w:val="Hyperlink"/>
            <w:b/>
            <w:bCs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bCs/>
          <w:lang w:val="bg-BG"/>
        </w:rPr>
        <w:t xml:space="preserve">градус </w:t>
      </w:r>
      <w:r w:rsidRPr="004C0E76">
        <w:rPr>
          <w:b/>
          <w:bCs/>
          <w:lang w:val="bg-BG"/>
        </w:rPr>
        <w:t xml:space="preserve">= </w:t>
      </w:r>
      <w:r w:rsidRPr="00CB3FE8">
        <w:rPr>
          <w:b/>
          <w:bCs/>
          <w:lang w:val="bg-BG"/>
        </w:rPr>
        <w:t xml:space="preserve">радиан </w:t>
      </w:r>
      <w:r w:rsidRPr="004C0E76">
        <w:rPr>
          <w:b/>
          <w:bCs/>
          <w:lang w:val="bg-BG"/>
        </w:rPr>
        <w:t xml:space="preserve">* 180 / </w:t>
      </w:r>
      <w:r w:rsidRPr="00CB3FE8">
        <w:rPr>
          <w:b/>
          <w:bCs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  <w:bCs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  <w:bCs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:rsidR="00144E1F" w:rsidRPr="00012CC8" w:rsidRDefault="00144E1F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W w:w="7874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1622"/>
        <w:gridCol w:w="2227"/>
        <w:gridCol w:w="190"/>
        <w:gridCol w:w="1622"/>
        <w:gridCol w:w="2227"/>
      </w:tblGrid>
      <w:tr w:rsidR="00144E1F" w:rsidRPr="00CA0A96">
        <w:tc>
          <w:tcPr>
            <w:tcW w:w="1622" w:type="dxa"/>
            <w:shd w:val="clear" w:color="auto" w:fill="D9D9D9"/>
            <w:vAlign w:val="center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/>
            <w:vAlign w:val="center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shd w:val="clear" w:color="auto" w:fill="D9D9D9"/>
            <w:vAlign w:val="center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/>
            <w:vAlign w:val="center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изход</w:t>
            </w:r>
          </w:p>
        </w:tc>
      </w:tr>
      <w:tr w:rsidR="00144E1F" w:rsidRPr="00CA0A96">
        <w:tc>
          <w:tcPr>
            <w:tcW w:w="1622" w:type="dxa"/>
          </w:tcPr>
          <w:p w:rsidR="00144E1F" w:rsidRPr="00CA0A96" w:rsidRDefault="00144E1F" w:rsidP="00CA0A9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A0A96">
              <w:rPr>
                <w:rFonts w:ascii="Consolas" w:hAnsi="Consolas" w:cs="Consolas"/>
                <w:noProof/>
              </w:rPr>
              <w:t>(["3.1416"])</w:t>
            </w:r>
          </w:p>
        </w:tc>
        <w:tc>
          <w:tcPr>
            <w:tcW w:w="2227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A0A96">
              <w:rPr>
                <w:rFonts w:ascii="Consolas" w:hAnsi="Consolas" w:cs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bottom w:val="nil"/>
            </w:tcBorders>
            <w:vAlign w:val="center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</w:rPr>
            </w:pPr>
          </w:p>
        </w:tc>
        <w:tc>
          <w:tcPr>
            <w:tcW w:w="1622" w:type="dxa"/>
          </w:tcPr>
          <w:p w:rsidR="00144E1F" w:rsidRPr="00CA0A96" w:rsidRDefault="00144E1F" w:rsidP="00CA0A9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A0A96">
              <w:rPr>
                <w:rFonts w:ascii="Consolas" w:hAnsi="Consolas" w:cs="Consolas"/>
                <w:noProof/>
              </w:rPr>
              <w:t>(["6.2832"])</w:t>
            </w:r>
          </w:p>
        </w:tc>
        <w:tc>
          <w:tcPr>
            <w:tcW w:w="2227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A0A96">
              <w:rPr>
                <w:rFonts w:ascii="Consolas" w:hAnsi="Consolas" w:cs="Consolas"/>
                <w:noProof/>
              </w:rPr>
              <w:t>360.0008418365988</w:t>
            </w:r>
          </w:p>
        </w:tc>
      </w:tr>
    </w:tbl>
    <w:p w:rsidR="00144E1F" w:rsidRDefault="00144E1F" w:rsidP="00012CC8">
      <w:pPr>
        <w:pStyle w:val="Heading3"/>
        <w:rPr>
          <w:lang w:val="bg-BG"/>
        </w:rPr>
      </w:pPr>
    </w:p>
    <w:p w:rsidR="00144E1F" w:rsidRPr="00012CC8" w:rsidRDefault="00144E1F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:rsidR="00144E1F" w:rsidRPr="00341BAC" w:rsidRDefault="00144E1F" w:rsidP="00012CC8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входните данни </w:t>
      </w:r>
      <w:r w:rsidRPr="009975DC">
        <w:rPr>
          <w:noProof/>
          <w:lang w:val="bg-BG"/>
        </w:rPr>
        <w:t>(</w:t>
      </w:r>
      <w:r w:rsidRPr="00012CC8">
        <w:rPr>
          <w:b/>
          <w:bCs/>
          <w:lang w:val="bg-BG"/>
        </w:rPr>
        <w:t>радианите</w:t>
      </w:r>
      <w:r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Pr="009975DC">
        <w:rPr>
          <w:lang w:val="bg-BG"/>
        </w:rPr>
        <w:t>:</w:t>
      </w:r>
    </w:p>
    <w:p w:rsidR="00144E1F" w:rsidRPr="00BA3516" w:rsidRDefault="00144E1F" w:rsidP="00BA3516">
      <w:pPr>
        <w:pStyle w:val="ListParagraph"/>
        <w:jc w:val="center"/>
        <w:rPr>
          <w:lang w:val="bg-BG"/>
        </w:rPr>
      </w:pPr>
      <w:r w:rsidRPr="00155000">
        <w:rPr>
          <w:noProof/>
        </w:rPr>
        <w:pict>
          <v:shape id="Picture 6" o:spid="_x0000_i1053" type="#_x0000_t75" style="width:250.2pt;height:73.2pt;visibility:visible">
            <v:imagedata r:id="rId12" o:title=""/>
            <o:lock v:ext="edit" aspectratio="f"/>
          </v:shape>
        </w:pict>
      </w:r>
    </w:p>
    <w:p w:rsidR="00144E1F" w:rsidRPr="00012CC8" w:rsidRDefault="00144E1F" w:rsidP="00012CC8">
      <w:pPr>
        <w:pStyle w:val="ListParagraph"/>
        <w:rPr>
          <w:lang w:val="bg-BG"/>
        </w:rPr>
      </w:pPr>
    </w:p>
    <w:p w:rsidR="00144E1F" w:rsidRPr="0040110E" w:rsidRDefault="00144E1F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bCs/>
          <w:lang w:val="bg-BG"/>
        </w:rPr>
        <w:t>нова променлива</w:t>
      </w:r>
      <w:r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</w:t>
      </w:r>
      <w:r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bCs/>
          <w:lang w:val="bg-BG"/>
        </w:rPr>
        <w:t>формулата за изчисление</w:t>
      </w:r>
      <w:r w:rsidRPr="009975DC">
        <w:rPr>
          <w:lang w:val="bg-BG"/>
        </w:rPr>
        <w:t>:</w:t>
      </w:r>
    </w:p>
    <w:p w:rsidR="00144E1F" w:rsidRPr="00BA3516" w:rsidRDefault="00144E1F" w:rsidP="00BA3516">
      <w:pPr>
        <w:pStyle w:val="ListParagraph"/>
        <w:jc w:val="center"/>
        <w:rPr>
          <w:lang w:val="bg-BG"/>
        </w:rPr>
      </w:pPr>
      <w:r w:rsidRPr="00155000">
        <w:rPr>
          <w:noProof/>
        </w:rPr>
        <w:pict>
          <v:shape id="Picture 9" o:spid="_x0000_i1054" type="#_x0000_t75" style="width:274.8pt;height:66pt;visibility:visible">
            <v:imagedata r:id="rId13" o:title=""/>
            <o:lock v:ext="edit" aspectratio="f"/>
          </v:shape>
        </w:pict>
      </w:r>
    </w:p>
    <w:p w:rsidR="00144E1F" w:rsidRPr="00BA3516" w:rsidRDefault="00144E1F" w:rsidP="001B71CB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>
        <w:t>:</w:t>
      </w:r>
    </w:p>
    <w:p w:rsidR="00144E1F" w:rsidRPr="00BA3516" w:rsidRDefault="00144E1F" w:rsidP="00BA3516">
      <w:pPr>
        <w:jc w:val="center"/>
        <w:rPr>
          <w:noProof/>
          <w:lang w:val="bg-BG"/>
        </w:rPr>
      </w:pPr>
      <w:r w:rsidRPr="00155000">
        <w:rPr>
          <w:noProof/>
        </w:rPr>
        <w:pict>
          <v:shape id="Picture 8" o:spid="_x0000_i1055" type="#_x0000_t75" style="width:222pt;height:66pt;visibility:visible">
            <v:imagedata r:id="rId14" o:title=""/>
            <o:lock v:ext="edit" aspectratio="f"/>
          </v:shape>
        </w:pict>
      </w:r>
    </w:p>
    <w:p w:rsidR="00144E1F" w:rsidRPr="00AA2715" w:rsidRDefault="00144E1F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:rsidR="00144E1F" w:rsidRDefault="00144E1F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</w:t>
      </w:r>
    </w:p>
    <w:p w:rsidR="00144E1F" w:rsidRPr="00AA2715" w:rsidRDefault="00144E1F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:rsidR="00144E1F" w:rsidRPr="00AA2715" w:rsidRDefault="00144E1F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bCs/>
          <w:lang w:val="bg-BG"/>
        </w:rPr>
        <w:t>3</w:t>
      </w:r>
      <w:r w:rsidRPr="00491C1C">
        <w:rPr>
          <w:b/>
          <w:bCs/>
          <w:lang w:val="bg-BG"/>
        </w:rPr>
        <w:t xml:space="preserve"> </w:t>
      </w:r>
      <w:r w:rsidRPr="00AA2715">
        <w:rPr>
          <w:b/>
          <w:bCs/>
          <w:lang w:val="bg-BG"/>
        </w:rPr>
        <w:t>реда</w:t>
      </w:r>
      <w:r w:rsidRPr="00491C1C">
        <w:rPr>
          <w:lang w:val="bg-BG"/>
        </w:rPr>
        <w:t>:</w:t>
      </w:r>
    </w:p>
    <w:p w:rsidR="00144E1F" w:rsidRPr="00AA2715" w:rsidRDefault="00144E1F" w:rsidP="00BA3516">
      <w:pPr>
        <w:pStyle w:val="ListParagraph"/>
        <w:numPr>
          <w:ilvl w:val="0"/>
          <w:numId w:val="4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>Депозирана сума</w:t>
      </w:r>
      <w:r w:rsidRPr="00AA2715">
        <w:rPr>
          <w:b/>
          <w:bCs/>
          <w:lang w:val="bg-BG"/>
        </w:rPr>
        <w:t xml:space="preserve"> </w:t>
      </w:r>
      <w:r w:rsidRPr="00491C1C">
        <w:rPr>
          <w:b/>
          <w:bCs/>
          <w:lang w:val="bg-BG"/>
        </w:rPr>
        <w:t xml:space="preserve">– </w:t>
      </w:r>
      <w:r>
        <w:rPr>
          <w:b/>
          <w:bCs/>
          <w:lang w:val="bg-BG"/>
        </w:rPr>
        <w:t>реално</w:t>
      </w:r>
      <w:r w:rsidRPr="00AA2715">
        <w:rPr>
          <w:b/>
          <w:bCs/>
          <w:lang w:val="bg-BG"/>
        </w:rPr>
        <w:t xml:space="preserve"> число</w:t>
      </w:r>
      <w:r>
        <w:rPr>
          <w:b/>
          <w:bCs/>
          <w:lang w:val="bg-BG"/>
        </w:rPr>
        <w:t xml:space="preserve"> в интервала </w:t>
      </w:r>
      <w:r w:rsidRPr="004C0E76">
        <w:rPr>
          <w:b/>
          <w:bCs/>
          <w:lang w:val="bg-BG"/>
        </w:rPr>
        <w:t>[</w:t>
      </w:r>
      <w:r>
        <w:rPr>
          <w:b/>
          <w:bCs/>
          <w:lang w:val="bg-BG"/>
        </w:rPr>
        <w:t>100.00</w:t>
      </w:r>
      <w:r w:rsidRPr="004C0E76">
        <w:rPr>
          <w:b/>
          <w:bCs/>
          <w:lang w:val="bg-BG"/>
        </w:rPr>
        <w:t xml:space="preserve"> … </w:t>
      </w:r>
      <w:r w:rsidRPr="00CB3FE8">
        <w:rPr>
          <w:b/>
          <w:bCs/>
        </w:rPr>
        <w:t>10000.00]</w:t>
      </w:r>
    </w:p>
    <w:p w:rsidR="00144E1F" w:rsidRPr="00AA2715" w:rsidRDefault="00144E1F" w:rsidP="00BA3516">
      <w:pPr>
        <w:pStyle w:val="ListParagraph"/>
        <w:numPr>
          <w:ilvl w:val="0"/>
          <w:numId w:val="4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>Срок на депозита (в месеци)</w:t>
      </w:r>
      <w:r w:rsidRPr="00AA2715">
        <w:rPr>
          <w:b/>
          <w:bCs/>
          <w:lang w:val="bg-BG"/>
        </w:rPr>
        <w:t xml:space="preserve"> </w:t>
      </w:r>
      <w:r w:rsidRPr="00491C1C">
        <w:rPr>
          <w:b/>
          <w:bCs/>
          <w:lang w:val="bg-BG"/>
        </w:rPr>
        <w:t xml:space="preserve">– </w:t>
      </w:r>
      <w:r w:rsidRPr="00AA2715">
        <w:rPr>
          <w:b/>
          <w:bCs/>
          <w:lang w:val="bg-BG"/>
        </w:rPr>
        <w:t>цяло число</w:t>
      </w:r>
      <w:r>
        <w:rPr>
          <w:b/>
          <w:bCs/>
          <w:lang w:val="bg-BG"/>
        </w:rPr>
        <w:t xml:space="preserve"> в интервала </w:t>
      </w:r>
      <w:r w:rsidRPr="004C0E76">
        <w:rPr>
          <w:b/>
          <w:bCs/>
          <w:lang w:val="bg-BG"/>
        </w:rPr>
        <w:t>[1…12]</w:t>
      </w:r>
    </w:p>
    <w:p w:rsidR="00144E1F" w:rsidRPr="00AA2715" w:rsidRDefault="00144E1F" w:rsidP="00BA3516">
      <w:pPr>
        <w:pStyle w:val="ListParagraph"/>
        <w:numPr>
          <w:ilvl w:val="0"/>
          <w:numId w:val="4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>Годишен лихвен процент</w:t>
      </w:r>
      <w:r w:rsidRPr="00AA2715">
        <w:rPr>
          <w:b/>
          <w:bCs/>
          <w:lang w:val="bg-BG"/>
        </w:rPr>
        <w:t xml:space="preserve"> </w:t>
      </w:r>
      <w:r w:rsidRPr="00491C1C">
        <w:rPr>
          <w:b/>
          <w:bCs/>
          <w:lang w:val="bg-BG"/>
        </w:rPr>
        <w:t xml:space="preserve">– </w:t>
      </w:r>
      <w:r>
        <w:rPr>
          <w:b/>
          <w:bCs/>
          <w:lang w:val="bg-BG"/>
        </w:rPr>
        <w:t>реално</w:t>
      </w:r>
      <w:r w:rsidRPr="00AA2715">
        <w:rPr>
          <w:b/>
          <w:bCs/>
          <w:lang w:val="bg-BG"/>
        </w:rPr>
        <w:t xml:space="preserve"> число</w:t>
      </w:r>
      <w:r>
        <w:rPr>
          <w:b/>
          <w:bCs/>
          <w:lang w:val="bg-BG"/>
        </w:rPr>
        <w:t xml:space="preserve"> в интервала </w:t>
      </w:r>
      <w:r w:rsidRPr="004C0E76">
        <w:rPr>
          <w:b/>
          <w:bCs/>
          <w:lang w:val="bg-BG"/>
        </w:rPr>
        <w:t>[0.00 …100.00]</w:t>
      </w:r>
    </w:p>
    <w:p w:rsidR="00144E1F" w:rsidRPr="00AA2715" w:rsidRDefault="00144E1F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:rsidR="00144E1F" w:rsidRDefault="00144E1F" w:rsidP="00BA3516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:rsidR="00144E1F" w:rsidRPr="00FF5E21" w:rsidRDefault="00144E1F" w:rsidP="00BA351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W w:w="10201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1165"/>
        <w:gridCol w:w="1710"/>
        <w:gridCol w:w="7326"/>
      </w:tblGrid>
      <w:tr w:rsidR="00144E1F" w:rsidRPr="00CA0A96">
        <w:tc>
          <w:tcPr>
            <w:tcW w:w="1165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:rsidR="00144E1F" w:rsidRPr="00CA0A96" w:rsidRDefault="00144E1F" w:rsidP="00CA0A96">
            <w:pPr>
              <w:spacing w:before="0" w:after="0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Обяснения</w:t>
            </w:r>
          </w:p>
        </w:tc>
      </w:tr>
      <w:tr w:rsidR="00144E1F" w:rsidRPr="00CA0A96">
        <w:trPr>
          <w:trHeight w:val="406"/>
        </w:trPr>
        <w:tc>
          <w:tcPr>
            <w:tcW w:w="1165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  <w:color w:val="FFC000"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FFC000"/>
              </w:rPr>
              <w:t>["</w:t>
            </w:r>
            <w:r w:rsidRPr="00CA0A96">
              <w:rPr>
                <w:rFonts w:ascii="Consolas" w:hAnsi="Consolas" w:cs="Consolas"/>
                <w:b/>
                <w:bCs/>
                <w:noProof/>
                <w:color w:val="FFC000"/>
                <w:lang w:val="bg-BG"/>
              </w:rPr>
              <w:t>200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noProof/>
                <w:color w:val="FFC00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noProof/>
                <w:color w:val="FFC000"/>
              </w:rPr>
              <w:t>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  <w:color w:val="FF0000"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FF0000"/>
                <w:lang w:val="bg-BG"/>
              </w:rPr>
              <w:t>"3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noProof/>
                <w:color w:val="FF000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noProof/>
                <w:color w:val="FF0000"/>
              </w:rPr>
              <w:t>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00B0F0"/>
                <w:lang w:val="bg-BG"/>
              </w:rPr>
              <w:t>"5</w:t>
            </w:r>
            <w:r w:rsidRPr="00CA0A96">
              <w:rPr>
                <w:rFonts w:ascii="Consolas" w:hAnsi="Consolas" w:cs="Consolas"/>
                <w:b/>
                <w:bCs/>
                <w:noProof/>
                <w:color w:val="00B0F0"/>
                <w:lang w:val="en-GB"/>
              </w:rPr>
              <w:t>.7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noProof/>
                <w:color w:val="00B0F0"/>
                <w:lang w:val="en-GB"/>
              </w:rPr>
              <w:t>"]</w:t>
            </w:r>
          </w:p>
        </w:tc>
        <w:tc>
          <w:tcPr>
            <w:tcW w:w="1710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noProof/>
                <w:lang w:val="en-GB"/>
              </w:rPr>
            </w:pPr>
            <w:r w:rsidRPr="00CA0A96">
              <w:rPr>
                <w:rFonts w:ascii="Consolas" w:hAnsi="Consolas" w:cs="Consolas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:rsidR="00144E1F" w:rsidRPr="00CA0A96" w:rsidRDefault="00144E1F" w:rsidP="00CA0A96">
            <w:pPr>
              <w:spacing w:before="6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 xml:space="preserve">1. Изчисляваме натрупаната лихва: </w:t>
            </w:r>
            <w:r w:rsidRPr="00CA0A96">
              <w:rPr>
                <w:b/>
                <w:bCs/>
                <w:color w:val="FFC000"/>
                <w:lang w:val="bg-BG"/>
              </w:rPr>
              <w:t>200</w:t>
            </w:r>
            <w:r w:rsidRPr="00CA0A96">
              <w:rPr>
                <w:color w:val="FFC000"/>
                <w:lang w:val="bg-BG"/>
              </w:rPr>
              <w:t xml:space="preserve"> </w:t>
            </w:r>
            <w:r w:rsidRPr="00CA0A96">
              <w:rPr>
                <w:lang w:val="bg-BG"/>
              </w:rPr>
              <w:t>* 0.057 (</w:t>
            </w:r>
            <w:r w:rsidRPr="00CA0A96">
              <w:rPr>
                <w:b/>
                <w:bCs/>
                <w:color w:val="00B0F0"/>
                <w:lang w:val="bg-BG"/>
              </w:rPr>
              <w:t>5</w:t>
            </w:r>
            <w:r w:rsidRPr="00CA0A96">
              <w:rPr>
                <w:b/>
                <w:bCs/>
                <w:color w:val="00B0F0"/>
                <w:lang w:val="ru-RU"/>
              </w:rPr>
              <w:t>.7</w:t>
            </w:r>
            <w:r w:rsidRPr="00CA0A96">
              <w:rPr>
                <w:lang w:val="bg-BG"/>
              </w:rPr>
              <w:t xml:space="preserve">%) = </w:t>
            </w:r>
            <w:r w:rsidRPr="00CA0A96">
              <w:rPr>
                <w:b/>
                <w:bCs/>
                <w:color w:val="92D050"/>
                <w:lang w:val="ru-RU"/>
              </w:rPr>
              <w:t>11.40</w:t>
            </w:r>
            <w:r w:rsidRPr="00CA0A96">
              <w:rPr>
                <w:color w:val="92D050"/>
                <w:lang w:val="ru-RU"/>
              </w:rPr>
              <w:t xml:space="preserve"> </w:t>
            </w:r>
            <w:r w:rsidRPr="00CA0A96">
              <w:rPr>
                <w:lang w:val="bg-BG"/>
              </w:rPr>
              <w:t>лв.</w:t>
            </w:r>
          </w:p>
          <w:p w:rsidR="00144E1F" w:rsidRPr="00CA0A96" w:rsidRDefault="00144E1F" w:rsidP="00CA0A96">
            <w:pPr>
              <w:spacing w:before="6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 xml:space="preserve">2. Изчисляваме лихвата за 1 месец: </w:t>
            </w:r>
            <w:r w:rsidRPr="00CA0A96">
              <w:rPr>
                <w:b/>
                <w:bCs/>
                <w:color w:val="92D050"/>
                <w:lang w:val="ru-RU"/>
              </w:rPr>
              <w:t>11.40</w:t>
            </w:r>
            <w:r w:rsidRPr="00CA0A96">
              <w:rPr>
                <w:color w:val="92D050"/>
                <w:lang w:val="ru-RU"/>
              </w:rPr>
              <w:t xml:space="preserve"> </w:t>
            </w:r>
            <w:r w:rsidRPr="00CA0A96">
              <w:rPr>
                <w:lang w:val="bg-BG"/>
              </w:rPr>
              <w:t xml:space="preserve">лв. / </w:t>
            </w:r>
            <w:r w:rsidRPr="00CA0A96">
              <w:rPr>
                <w:b/>
                <w:bCs/>
                <w:color w:val="7030A0"/>
                <w:lang w:val="bg-BG"/>
              </w:rPr>
              <w:t>12</w:t>
            </w:r>
            <w:r w:rsidRPr="00CA0A96">
              <w:rPr>
                <w:lang w:val="bg-BG"/>
              </w:rPr>
              <w:t xml:space="preserve"> месеца = </w:t>
            </w:r>
            <w:r w:rsidRPr="00CA0A96">
              <w:rPr>
                <w:b/>
                <w:bCs/>
                <w:color w:val="00B050"/>
                <w:lang w:val="bg-BG"/>
              </w:rPr>
              <w:t>0.</w:t>
            </w:r>
            <w:r w:rsidRPr="00CA0A96">
              <w:rPr>
                <w:b/>
                <w:bCs/>
                <w:color w:val="00B050"/>
                <w:lang w:val="ru-RU"/>
              </w:rPr>
              <w:t>95</w:t>
            </w:r>
            <w:r w:rsidRPr="00CA0A96">
              <w:rPr>
                <w:color w:val="00B050"/>
                <w:lang w:val="ru-RU"/>
              </w:rPr>
              <w:t xml:space="preserve"> </w:t>
            </w:r>
            <w:r w:rsidRPr="00CA0A96">
              <w:rPr>
                <w:lang w:val="bg-BG"/>
              </w:rPr>
              <w:t>лв.</w:t>
            </w:r>
          </w:p>
          <w:p w:rsidR="00144E1F" w:rsidRPr="00CA0A96" w:rsidRDefault="00144E1F" w:rsidP="00CA0A96">
            <w:pPr>
              <w:spacing w:before="60" w:after="0"/>
              <w:rPr>
                <w:lang w:val="bg-BG"/>
              </w:rPr>
            </w:pPr>
            <w:r w:rsidRPr="00CA0A96">
              <w:rPr>
                <w:lang w:val="bg-BG"/>
              </w:rPr>
              <w:t xml:space="preserve">3. Общата сума е: </w:t>
            </w:r>
            <w:r w:rsidRPr="00CA0A96">
              <w:rPr>
                <w:b/>
                <w:bCs/>
                <w:color w:val="FFC000"/>
                <w:lang w:val="bg-BG"/>
              </w:rPr>
              <w:t>200</w:t>
            </w:r>
            <w:r w:rsidRPr="00CA0A96">
              <w:rPr>
                <w:color w:val="FFC000"/>
                <w:lang w:val="bg-BG"/>
              </w:rPr>
              <w:t xml:space="preserve"> </w:t>
            </w:r>
            <w:r w:rsidRPr="00CA0A96">
              <w:rPr>
                <w:lang w:val="bg-BG"/>
              </w:rPr>
              <w:t xml:space="preserve">лв. + </w:t>
            </w:r>
            <w:r w:rsidRPr="00CA0A96">
              <w:rPr>
                <w:b/>
                <w:bCs/>
                <w:color w:val="FF0000"/>
                <w:lang w:val="bg-BG"/>
              </w:rPr>
              <w:t>3</w:t>
            </w:r>
            <w:r w:rsidRPr="00CA0A96">
              <w:rPr>
                <w:lang w:val="bg-BG"/>
              </w:rPr>
              <w:t xml:space="preserve"> * </w:t>
            </w:r>
            <w:r w:rsidRPr="00CA0A96">
              <w:rPr>
                <w:b/>
                <w:bCs/>
                <w:color w:val="00B050"/>
                <w:lang w:val="bg-BG"/>
              </w:rPr>
              <w:t>0.95</w:t>
            </w:r>
            <w:r w:rsidRPr="00CA0A96">
              <w:rPr>
                <w:color w:val="00B050"/>
                <w:lang w:val="bg-BG"/>
              </w:rPr>
              <w:t xml:space="preserve"> </w:t>
            </w:r>
            <w:r w:rsidRPr="00CA0A96">
              <w:rPr>
                <w:lang w:val="bg-BG"/>
              </w:rPr>
              <w:t>лв. = 202.85 лв.</w:t>
            </w:r>
          </w:p>
        </w:tc>
      </w:tr>
      <w:tr w:rsidR="00144E1F" w:rsidRPr="00CA0A96">
        <w:tc>
          <w:tcPr>
            <w:tcW w:w="1165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</w:rPr>
            </w:pPr>
          </w:p>
        </w:tc>
      </w:tr>
      <w:tr w:rsidR="00144E1F" w:rsidRPr="00CA0A96">
        <w:trPr>
          <w:trHeight w:val="406"/>
        </w:trPr>
        <w:tc>
          <w:tcPr>
            <w:tcW w:w="1165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  <w:color w:val="FFC000"/>
                <w:lang w:val="bg-BG"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FFC000"/>
              </w:rPr>
              <w:t>["</w:t>
            </w:r>
            <w:r w:rsidRPr="00CA0A96">
              <w:rPr>
                <w:rFonts w:ascii="Consolas" w:hAnsi="Consolas" w:cs="Consolas"/>
                <w:b/>
                <w:bCs/>
                <w:noProof/>
                <w:color w:val="FFC000"/>
                <w:lang w:val="bg-BG"/>
              </w:rPr>
              <w:t>2350"</w:t>
            </w:r>
            <w:r w:rsidRPr="00CA0A96">
              <w:rPr>
                <w:rFonts w:ascii="Consolas" w:hAnsi="Consolas" w:cs="Consolas"/>
                <w:b/>
                <w:bCs/>
                <w:noProof/>
                <w:color w:val="FFC000"/>
              </w:rPr>
              <w:t>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  <w:color w:val="FF0000"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FF0000"/>
                <w:lang w:val="bg-BG"/>
              </w:rPr>
              <w:t>"6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noProof/>
                <w:color w:val="FF000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noProof/>
                <w:color w:val="FF0000"/>
              </w:rPr>
              <w:t>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00B0F0"/>
                <w:lang w:val="bg-BG"/>
              </w:rPr>
              <w:t>"7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noProof/>
                <w:color w:val="00B0F0"/>
                <w:lang w:val="en-GB"/>
              </w:rPr>
              <w:t>"]</w:t>
            </w:r>
          </w:p>
        </w:tc>
        <w:tc>
          <w:tcPr>
            <w:tcW w:w="1710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CA0A96">
              <w:rPr>
                <w:rFonts w:ascii="Consolas" w:hAnsi="Consolas" w:cs="Consolas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:rsidR="00144E1F" w:rsidRPr="00CA0A96" w:rsidRDefault="00144E1F" w:rsidP="00CA0A96">
            <w:pPr>
              <w:spacing w:before="6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 xml:space="preserve">1. Изчисляваме натрупаната лихва: </w:t>
            </w:r>
            <w:r w:rsidRPr="00CA0A96">
              <w:rPr>
                <w:b/>
                <w:bCs/>
                <w:color w:val="FFC000"/>
                <w:lang w:val="bg-BG"/>
              </w:rPr>
              <w:t>2350</w:t>
            </w:r>
            <w:r w:rsidRPr="00CA0A96">
              <w:rPr>
                <w:color w:val="FFC000"/>
                <w:lang w:val="bg-BG"/>
              </w:rPr>
              <w:t xml:space="preserve"> </w:t>
            </w:r>
            <w:r w:rsidRPr="00CA0A96">
              <w:rPr>
                <w:lang w:val="bg-BG"/>
              </w:rPr>
              <w:t>* 0.07 (</w:t>
            </w:r>
            <w:r w:rsidRPr="00CA0A96">
              <w:rPr>
                <w:b/>
                <w:bCs/>
                <w:color w:val="00B0F0"/>
                <w:lang w:val="bg-BG"/>
              </w:rPr>
              <w:t>7</w:t>
            </w:r>
            <w:r w:rsidRPr="00CA0A96">
              <w:rPr>
                <w:lang w:val="bg-BG"/>
              </w:rPr>
              <w:t xml:space="preserve">%) = </w:t>
            </w:r>
            <w:r w:rsidRPr="00CA0A96">
              <w:rPr>
                <w:b/>
                <w:bCs/>
                <w:color w:val="92D050"/>
                <w:lang w:val="ru-RU"/>
              </w:rPr>
              <w:t>164.50</w:t>
            </w:r>
            <w:r w:rsidRPr="00CA0A96">
              <w:rPr>
                <w:color w:val="92D050"/>
                <w:lang w:val="ru-RU"/>
              </w:rPr>
              <w:t xml:space="preserve"> </w:t>
            </w:r>
            <w:r w:rsidRPr="00CA0A96">
              <w:rPr>
                <w:lang w:val="bg-BG"/>
              </w:rPr>
              <w:t>лв.</w:t>
            </w:r>
          </w:p>
          <w:p w:rsidR="00144E1F" w:rsidRPr="00CA0A96" w:rsidRDefault="00144E1F" w:rsidP="00CA0A96">
            <w:pPr>
              <w:spacing w:before="6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 xml:space="preserve">2. Изчисляваме лихвата за 1 месец: </w:t>
            </w:r>
            <w:r w:rsidRPr="00CA0A96">
              <w:rPr>
                <w:b/>
                <w:bCs/>
                <w:color w:val="92D050"/>
                <w:lang w:val="ru-RU"/>
              </w:rPr>
              <w:t>164.50</w:t>
            </w:r>
            <w:r w:rsidRPr="00CA0A96">
              <w:rPr>
                <w:color w:val="92D050"/>
                <w:lang w:val="ru-RU"/>
              </w:rPr>
              <w:t xml:space="preserve"> </w:t>
            </w:r>
            <w:r w:rsidRPr="00CA0A96">
              <w:rPr>
                <w:lang w:val="bg-BG"/>
              </w:rPr>
              <w:t xml:space="preserve">лв. / </w:t>
            </w:r>
            <w:r w:rsidRPr="00CA0A96">
              <w:rPr>
                <w:b/>
                <w:bCs/>
                <w:color w:val="7030A0"/>
                <w:lang w:val="bg-BG"/>
              </w:rPr>
              <w:t>12</w:t>
            </w:r>
            <w:r w:rsidRPr="00CA0A96">
              <w:rPr>
                <w:lang w:val="bg-BG"/>
              </w:rPr>
              <w:t xml:space="preserve"> месеца = </w:t>
            </w:r>
            <w:r w:rsidRPr="00CA0A96">
              <w:rPr>
                <w:b/>
                <w:bCs/>
                <w:color w:val="00B050"/>
                <w:lang w:val="bg-BG"/>
              </w:rPr>
              <w:t>13.7083...</w:t>
            </w:r>
            <w:r w:rsidRPr="00CA0A96">
              <w:rPr>
                <w:color w:val="00B050"/>
                <w:lang w:val="ru-RU"/>
              </w:rPr>
              <w:t xml:space="preserve"> </w:t>
            </w:r>
            <w:r w:rsidRPr="00CA0A96">
              <w:rPr>
                <w:lang w:val="bg-BG"/>
              </w:rPr>
              <w:t>лв.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A0A96">
              <w:rPr>
                <w:lang w:val="bg-BG"/>
              </w:rPr>
              <w:t xml:space="preserve">3. Общата сума е: </w:t>
            </w:r>
            <w:r w:rsidRPr="00CA0A96">
              <w:rPr>
                <w:b/>
                <w:bCs/>
                <w:color w:val="FFC000"/>
                <w:lang w:val="bg-BG"/>
              </w:rPr>
              <w:t>2350</w:t>
            </w:r>
            <w:r w:rsidRPr="00CA0A96">
              <w:rPr>
                <w:color w:val="FFC000"/>
                <w:lang w:val="bg-BG"/>
              </w:rPr>
              <w:t xml:space="preserve"> </w:t>
            </w:r>
            <w:r w:rsidRPr="00CA0A96">
              <w:rPr>
                <w:lang w:val="bg-BG"/>
              </w:rPr>
              <w:t xml:space="preserve">лв. + </w:t>
            </w:r>
            <w:r w:rsidRPr="00CA0A96">
              <w:rPr>
                <w:b/>
                <w:bCs/>
                <w:color w:val="FF0000"/>
                <w:lang w:val="bg-BG"/>
              </w:rPr>
              <w:t>6</w:t>
            </w:r>
            <w:r w:rsidRPr="00CA0A96">
              <w:rPr>
                <w:lang w:val="bg-BG"/>
              </w:rPr>
              <w:t xml:space="preserve"> * </w:t>
            </w:r>
            <w:r w:rsidRPr="00CA0A96">
              <w:rPr>
                <w:b/>
                <w:bCs/>
                <w:color w:val="00B050"/>
                <w:lang w:val="bg-BG"/>
              </w:rPr>
              <w:t>13.7083...</w:t>
            </w:r>
            <w:r w:rsidRPr="00CA0A96">
              <w:rPr>
                <w:color w:val="00B050"/>
                <w:lang w:val="ru-RU"/>
              </w:rPr>
              <w:t xml:space="preserve"> </w:t>
            </w:r>
            <w:r w:rsidRPr="00CA0A96">
              <w:rPr>
                <w:lang w:val="bg-BG"/>
              </w:rPr>
              <w:t>лв. = 202.85 лв.</w:t>
            </w:r>
          </w:p>
        </w:tc>
      </w:tr>
    </w:tbl>
    <w:p w:rsidR="00144E1F" w:rsidRPr="00152F2A" w:rsidRDefault="00144E1F" w:rsidP="0028337B">
      <w:pPr>
        <w:rPr>
          <w:lang w:val="en-GB"/>
        </w:rPr>
      </w:pPr>
    </w:p>
    <w:p w:rsidR="00144E1F" w:rsidRPr="00AA2715" w:rsidRDefault="00144E1F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:rsidR="00144E1F" w:rsidRPr="005A1D11" w:rsidRDefault="00144E1F" w:rsidP="00E969FB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списъка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:rsidR="00144E1F" w:rsidRPr="00AA2715" w:rsidRDefault="00144E1F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:rsidR="00144E1F" w:rsidRPr="00AA2715" w:rsidRDefault="00144E1F" w:rsidP="00E969FB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bCs/>
          <w:lang w:val="bg-BG"/>
        </w:rPr>
        <w:t>3</w:t>
      </w:r>
      <w:r w:rsidRPr="00491C1C">
        <w:rPr>
          <w:b/>
          <w:bCs/>
          <w:lang w:val="bg-BG"/>
        </w:rPr>
        <w:t xml:space="preserve"> </w:t>
      </w:r>
      <w:r w:rsidRPr="00AA2715">
        <w:rPr>
          <w:b/>
          <w:bCs/>
          <w:lang w:val="bg-BG"/>
        </w:rPr>
        <w:t>реда</w:t>
      </w:r>
      <w:r w:rsidRPr="00491C1C">
        <w:rPr>
          <w:lang w:val="bg-BG"/>
        </w:rPr>
        <w:t>:</w:t>
      </w:r>
    </w:p>
    <w:p w:rsidR="00144E1F" w:rsidRPr="00AA2715" w:rsidRDefault="00144E1F" w:rsidP="00E969F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Брой страници </w:t>
      </w:r>
      <w:r w:rsidRPr="005A1D11">
        <w:rPr>
          <w:lang w:val="bg-BG"/>
        </w:rPr>
        <w:t>в текущата книга</w:t>
      </w:r>
      <w:r w:rsidRPr="00AA2715">
        <w:rPr>
          <w:b/>
          <w:bCs/>
          <w:lang w:val="bg-BG"/>
        </w:rPr>
        <w:t xml:space="preserve"> </w:t>
      </w:r>
      <w:r w:rsidRPr="00491C1C">
        <w:rPr>
          <w:b/>
          <w:bCs/>
          <w:lang w:val="bg-BG"/>
        </w:rPr>
        <w:t xml:space="preserve">– </w:t>
      </w:r>
      <w:r>
        <w:rPr>
          <w:b/>
          <w:bCs/>
          <w:lang w:val="bg-BG"/>
        </w:rPr>
        <w:t>цяло</w:t>
      </w:r>
      <w:r w:rsidRPr="00AA2715">
        <w:rPr>
          <w:b/>
          <w:bCs/>
          <w:lang w:val="bg-BG"/>
        </w:rPr>
        <w:t xml:space="preserve"> число</w:t>
      </w:r>
      <w:r w:rsidRPr="004C0E76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 xml:space="preserve">в интервала </w:t>
      </w:r>
      <w:r w:rsidRPr="004C0E76">
        <w:rPr>
          <w:b/>
          <w:bCs/>
          <w:lang w:val="bg-BG"/>
        </w:rPr>
        <w:t>[1…1000]</w:t>
      </w:r>
    </w:p>
    <w:p w:rsidR="00144E1F" w:rsidRDefault="00144E1F" w:rsidP="00E969F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Страници, </w:t>
      </w:r>
      <w:r>
        <w:rPr>
          <w:lang w:val="bg-BG"/>
        </w:rPr>
        <w:t>които прочита за 1 час</w:t>
      </w:r>
      <w:r w:rsidRPr="00AA2715">
        <w:rPr>
          <w:b/>
          <w:bCs/>
          <w:lang w:val="bg-BG"/>
        </w:rPr>
        <w:t xml:space="preserve"> </w:t>
      </w:r>
      <w:r w:rsidRPr="00491C1C">
        <w:rPr>
          <w:b/>
          <w:bCs/>
          <w:lang w:val="bg-BG"/>
        </w:rPr>
        <w:t xml:space="preserve">– </w:t>
      </w:r>
      <w:r w:rsidRPr="00AA2715">
        <w:rPr>
          <w:b/>
          <w:bCs/>
          <w:lang w:val="bg-BG"/>
        </w:rPr>
        <w:t>цяло число</w:t>
      </w:r>
      <w:r w:rsidRPr="004C0E76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 xml:space="preserve">в интервала </w:t>
      </w:r>
      <w:r w:rsidRPr="004C0E76">
        <w:rPr>
          <w:b/>
          <w:bCs/>
          <w:lang w:val="bg-BG"/>
        </w:rPr>
        <w:t>[1…1000]</w:t>
      </w:r>
    </w:p>
    <w:p w:rsidR="00144E1F" w:rsidRPr="00AA2715" w:rsidRDefault="00144E1F" w:rsidP="00E969F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Броят на дните, </w:t>
      </w:r>
      <w:r>
        <w:rPr>
          <w:lang w:val="bg-BG"/>
        </w:rPr>
        <w:t xml:space="preserve">за които трябва да прочете книгата – </w:t>
      </w:r>
      <w:r>
        <w:rPr>
          <w:b/>
          <w:bCs/>
          <w:lang w:val="bg-BG"/>
        </w:rPr>
        <w:t>цяло число</w:t>
      </w:r>
      <w:r w:rsidRPr="004C0E76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 xml:space="preserve">в интервала </w:t>
      </w:r>
      <w:r w:rsidRPr="004C0E76">
        <w:rPr>
          <w:b/>
          <w:bCs/>
          <w:lang w:val="bg-BG"/>
        </w:rPr>
        <w:t>[1…1000]</w:t>
      </w:r>
    </w:p>
    <w:p w:rsidR="00144E1F" w:rsidRPr="00AA2715" w:rsidRDefault="00144E1F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:rsidR="00144E1F" w:rsidRDefault="00144E1F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:rsidR="00144E1F" w:rsidRPr="00FF5E21" w:rsidRDefault="00144E1F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W w:w="1070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1075"/>
        <w:gridCol w:w="900"/>
        <w:gridCol w:w="8730"/>
      </w:tblGrid>
      <w:tr w:rsidR="00144E1F" w:rsidRPr="00CA0A96">
        <w:tc>
          <w:tcPr>
            <w:tcW w:w="1075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:rsidR="00144E1F" w:rsidRPr="00CA0A96" w:rsidRDefault="00144E1F" w:rsidP="00CA0A96">
            <w:pPr>
              <w:spacing w:before="0" w:after="0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Обяснения</w:t>
            </w:r>
          </w:p>
        </w:tc>
      </w:tr>
      <w:tr w:rsidR="00144E1F" w:rsidRPr="00CA0A96">
        <w:trPr>
          <w:trHeight w:val="406"/>
        </w:trPr>
        <w:tc>
          <w:tcPr>
            <w:tcW w:w="1075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  <w:color w:val="00B0F0"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00B0F0"/>
              </w:rPr>
              <w:t>["</w:t>
            </w:r>
            <w:r w:rsidRPr="00CA0A96">
              <w:rPr>
                <w:rFonts w:ascii="Consolas" w:hAnsi="Consolas" w:cs="Consolas"/>
                <w:b/>
                <w:bCs/>
                <w:noProof/>
                <w:color w:val="00B0F0"/>
                <w:lang w:val="bg-BG"/>
              </w:rPr>
              <w:t>212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noProof/>
                <w:color w:val="00B0F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noProof/>
                <w:color w:val="00B0F0"/>
              </w:rPr>
              <w:t>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  <w:color w:val="92D050"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92D050"/>
                <w:lang w:val="bg-BG"/>
              </w:rPr>
              <w:t>"20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noProof/>
                <w:color w:val="92D05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noProof/>
                <w:color w:val="92D050"/>
              </w:rPr>
              <w:t>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FF0000"/>
                <w:lang w:val="bg-BG"/>
              </w:rPr>
              <w:t>"2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noProof/>
                <w:color w:val="FF000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A0A96">
              <w:rPr>
                <w:rFonts w:ascii="Consolas" w:hAnsi="Consolas" w:cs="Consolas"/>
                <w:noProof/>
                <w:lang w:val="bg-BG"/>
              </w:rPr>
              <w:t>5</w:t>
            </w:r>
            <w:r w:rsidRPr="00CA0A96">
              <w:rPr>
                <w:rFonts w:ascii="Consolas" w:hAnsi="Consolas" w:cs="Consolas"/>
                <w:noProof/>
              </w:rPr>
              <w:t>.3</w:t>
            </w:r>
          </w:p>
        </w:tc>
        <w:tc>
          <w:tcPr>
            <w:tcW w:w="8730" w:type="dxa"/>
          </w:tcPr>
          <w:p w:rsidR="00144E1F" w:rsidRPr="00CA0A96" w:rsidRDefault="00144E1F" w:rsidP="00CA0A96">
            <w:pPr>
              <w:spacing w:before="6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 xml:space="preserve">Общо време за четене на книгата: </w:t>
            </w:r>
            <w:r w:rsidRPr="00CA0A96">
              <w:rPr>
                <w:b/>
                <w:bCs/>
                <w:color w:val="00B0F0"/>
                <w:lang w:val="bg-BG"/>
              </w:rPr>
              <w:t>212</w:t>
            </w:r>
            <w:r w:rsidRPr="00CA0A96">
              <w:rPr>
                <w:lang w:val="bg-BG"/>
              </w:rPr>
              <w:t xml:space="preserve"> страници / </w:t>
            </w:r>
            <w:r w:rsidRPr="00CA0A96">
              <w:rPr>
                <w:b/>
                <w:bCs/>
                <w:color w:val="92D050"/>
                <w:lang w:val="bg-BG"/>
              </w:rPr>
              <w:t>20</w:t>
            </w:r>
            <w:r w:rsidRPr="00CA0A96">
              <w:rPr>
                <w:lang w:val="bg-BG"/>
              </w:rPr>
              <w:t xml:space="preserve"> страници за час = </w:t>
            </w:r>
            <w:r w:rsidRPr="00CA0A96">
              <w:rPr>
                <w:b/>
                <w:bCs/>
                <w:color w:val="FFC000"/>
                <w:lang w:val="bg-BG"/>
              </w:rPr>
              <w:t>10</w:t>
            </w:r>
            <w:r w:rsidRPr="00CA0A96">
              <w:rPr>
                <w:b/>
                <w:bCs/>
                <w:color w:val="FFC000"/>
              </w:rPr>
              <w:t>.6</w:t>
            </w:r>
            <w:r w:rsidRPr="00CA0A96">
              <w:rPr>
                <w:lang w:val="bg-BG"/>
              </w:rPr>
              <w:t xml:space="preserve"> часа общо</w:t>
            </w:r>
          </w:p>
          <w:p w:rsidR="00144E1F" w:rsidRPr="00CA0A96" w:rsidRDefault="00144E1F" w:rsidP="00CA0A96">
            <w:pPr>
              <w:spacing w:before="6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 xml:space="preserve">Необходимите часове на ден: </w:t>
            </w:r>
            <w:r w:rsidRPr="00CA0A96">
              <w:rPr>
                <w:b/>
                <w:bCs/>
                <w:color w:val="FFC000"/>
                <w:lang w:val="bg-BG"/>
              </w:rPr>
              <w:t>10</w:t>
            </w:r>
            <w:r w:rsidRPr="00CA0A96">
              <w:rPr>
                <w:b/>
                <w:bCs/>
                <w:color w:val="FFC000"/>
              </w:rPr>
              <w:t>.6</w:t>
            </w:r>
            <w:r w:rsidRPr="00CA0A96">
              <w:rPr>
                <w:lang w:val="bg-BG"/>
              </w:rPr>
              <w:t xml:space="preserve"> часа / </w:t>
            </w:r>
            <w:r w:rsidRPr="00CA0A96">
              <w:rPr>
                <w:b/>
                <w:bCs/>
                <w:color w:val="FF0000"/>
                <w:lang w:val="bg-BG"/>
              </w:rPr>
              <w:t>2</w:t>
            </w:r>
            <w:r w:rsidRPr="00CA0A96">
              <w:rPr>
                <w:lang w:val="bg-BG"/>
              </w:rPr>
              <w:t xml:space="preserve"> дни = 5</w:t>
            </w:r>
            <w:r w:rsidRPr="00CA0A96">
              <w:t>.3</w:t>
            </w:r>
            <w:r w:rsidRPr="00CA0A96">
              <w:rPr>
                <w:lang w:val="bg-BG"/>
              </w:rPr>
              <w:t xml:space="preserve"> часа на ден</w:t>
            </w:r>
          </w:p>
          <w:p w:rsidR="00144E1F" w:rsidRPr="00CA0A96" w:rsidRDefault="00144E1F" w:rsidP="00CA0A96">
            <w:pPr>
              <w:spacing w:before="60" w:after="0"/>
              <w:rPr>
                <w:lang w:val="bg-BG"/>
              </w:rPr>
            </w:pPr>
          </w:p>
        </w:tc>
      </w:tr>
      <w:tr w:rsidR="00144E1F" w:rsidRPr="00CA0A96">
        <w:tc>
          <w:tcPr>
            <w:tcW w:w="1075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</w:rPr>
            </w:pPr>
          </w:p>
        </w:tc>
      </w:tr>
      <w:tr w:rsidR="00144E1F" w:rsidRPr="00CA0A96">
        <w:trPr>
          <w:trHeight w:val="406"/>
        </w:trPr>
        <w:tc>
          <w:tcPr>
            <w:tcW w:w="1075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  <w:color w:val="00B0F0"/>
                <w:lang w:val="en-GB"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00B0F0"/>
                <w:lang w:val="en-GB"/>
              </w:rPr>
              <w:t>["432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noProof/>
                <w:color w:val="00B0F0"/>
                <w:lang w:val="en-GB"/>
              </w:rPr>
              <w:t>",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  <w:color w:val="92D050"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92D050"/>
                <w:lang w:val="bg-BG"/>
              </w:rPr>
              <w:t>"15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noProof/>
                <w:color w:val="92D05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noProof/>
                <w:color w:val="92D050"/>
              </w:rPr>
              <w:t>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FF0000"/>
                <w:lang w:val="bg-BG"/>
              </w:rPr>
              <w:t>"4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noProof/>
                <w:color w:val="FF000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noProof/>
                <w:lang w:val="en-GB"/>
              </w:rPr>
            </w:pPr>
            <w:r w:rsidRPr="00CA0A96">
              <w:rPr>
                <w:rFonts w:ascii="Consolas" w:hAnsi="Consolas" w:cs="Consolas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:rsidR="00144E1F" w:rsidRPr="00CA0A96" w:rsidRDefault="00144E1F" w:rsidP="00CA0A96">
            <w:pPr>
              <w:spacing w:before="6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 xml:space="preserve">Общо време за четене на книгата: </w:t>
            </w:r>
            <w:r w:rsidRPr="00CA0A96">
              <w:rPr>
                <w:b/>
                <w:bCs/>
                <w:color w:val="00B0F0"/>
                <w:lang w:val="bg-BG"/>
              </w:rPr>
              <w:t>432</w:t>
            </w:r>
            <w:r w:rsidRPr="00CA0A96">
              <w:rPr>
                <w:lang w:val="bg-BG"/>
              </w:rPr>
              <w:t xml:space="preserve"> страници / </w:t>
            </w:r>
            <w:r w:rsidRPr="00CA0A96">
              <w:rPr>
                <w:b/>
                <w:bCs/>
                <w:color w:val="92D050"/>
                <w:lang w:val="bg-BG"/>
              </w:rPr>
              <w:t>15</w:t>
            </w:r>
            <w:r w:rsidRPr="00CA0A96">
              <w:rPr>
                <w:lang w:val="bg-BG"/>
              </w:rPr>
              <w:t xml:space="preserve"> страници за час = </w:t>
            </w:r>
            <w:r w:rsidRPr="00CA0A96">
              <w:rPr>
                <w:b/>
                <w:bCs/>
                <w:color w:val="FFC000"/>
                <w:lang w:val="bg-BG"/>
              </w:rPr>
              <w:t>28</w:t>
            </w:r>
            <w:r w:rsidRPr="00CA0A96">
              <w:rPr>
                <w:b/>
                <w:bCs/>
                <w:color w:val="FFC000"/>
              </w:rPr>
              <w:t>.8</w:t>
            </w:r>
            <w:r w:rsidRPr="00CA0A96">
              <w:rPr>
                <w:lang w:val="bg-BG"/>
              </w:rPr>
              <w:t xml:space="preserve"> часа общо</w:t>
            </w:r>
          </w:p>
          <w:p w:rsidR="00144E1F" w:rsidRPr="00CA0A96" w:rsidRDefault="00144E1F" w:rsidP="00CA0A96">
            <w:pPr>
              <w:spacing w:before="6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 xml:space="preserve">Необходимите часове на ден: </w:t>
            </w:r>
            <w:r w:rsidRPr="00CA0A96">
              <w:rPr>
                <w:b/>
                <w:bCs/>
                <w:color w:val="FFC000"/>
                <w:lang w:val="bg-BG"/>
              </w:rPr>
              <w:t>28</w:t>
            </w:r>
            <w:r w:rsidRPr="00CA0A96">
              <w:rPr>
                <w:b/>
                <w:bCs/>
                <w:color w:val="FFC000"/>
              </w:rPr>
              <w:t>.8</w:t>
            </w:r>
            <w:r w:rsidRPr="00CA0A96">
              <w:rPr>
                <w:lang w:val="bg-BG"/>
              </w:rPr>
              <w:t xml:space="preserve"> часа / </w:t>
            </w:r>
            <w:r w:rsidRPr="00CA0A96">
              <w:rPr>
                <w:b/>
                <w:bCs/>
                <w:color w:val="FF0000"/>
                <w:lang w:val="bg-BG"/>
              </w:rPr>
              <w:t>4</w:t>
            </w:r>
            <w:r w:rsidRPr="00CA0A96">
              <w:rPr>
                <w:lang w:val="bg-BG"/>
              </w:rPr>
              <w:t xml:space="preserve"> дни = 7</w:t>
            </w:r>
            <w:r w:rsidRPr="00CA0A96">
              <w:t>.2</w:t>
            </w:r>
            <w:r w:rsidRPr="00CA0A96">
              <w:rPr>
                <w:lang w:val="bg-BG"/>
              </w:rPr>
              <w:t xml:space="preserve"> часа на ден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:rsidR="00144E1F" w:rsidRPr="00CB3FE8" w:rsidRDefault="00144E1F" w:rsidP="00E969FB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:rsidR="00144E1F" w:rsidRDefault="00144E1F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:rsidR="00144E1F" w:rsidRDefault="00144E1F" w:rsidP="00E969FB">
      <w:pPr>
        <w:spacing w:before="40" w:after="40"/>
        <w:rPr>
          <w:b/>
          <w:bCs/>
          <w:lang w:val="bg-BG"/>
        </w:rPr>
      </w:pPr>
      <w:r>
        <w:rPr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b/>
          <w:bCs/>
          <w:lang w:val="bg-BG"/>
        </w:rPr>
        <w:t>пакетчета с химикали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пакетчета с маркери</w:t>
      </w:r>
      <w:r>
        <w:rPr>
          <w:lang w:val="bg-BG"/>
        </w:rPr>
        <w:t xml:space="preserve">, както и </w:t>
      </w:r>
      <w:r>
        <w:rPr>
          <w:b/>
          <w:bCs/>
          <w:lang w:val="bg-BG"/>
        </w:rPr>
        <w:t>препарат за почистване на дъска</w:t>
      </w:r>
      <w:r>
        <w:rPr>
          <w:lang w:val="bg-BG"/>
        </w:rPr>
        <w:t xml:space="preserve">. Тя е редовна клиентка на една книжарница, затова има </w:t>
      </w:r>
      <w:r>
        <w:rPr>
          <w:b/>
          <w:bCs/>
          <w:lang w:val="bg-BG"/>
        </w:rPr>
        <w:t xml:space="preserve">намаление </w:t>
      </w:r>
      <w:r>
        <w:rPr>
          <w:lang w:val="bg-BG"/>
        </w:rPr>
        <w:t xml:space="preserve">за нея, което представлява </w:t>
      </w:r>
      <w:r>
        <w:rPr>
          <w:b/>
          <w:bCs/>
          <w:lang w:val="bg-BG"/>
        </w:rPr>
        <w:t>някакъв процент от общата сума</w:t>
      </w:r>
      <w:r>
        <w:rPr>
          <w:lang w:val="bg-BG"/>
        </w:rPr>
        <w:t>.</w:t>
      </w:r>
      <w:r>
        <w:rPr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:rsidR="00144E1F" w:rsidRDefault="00144E1F" w:rsidP="00E969FB">
      <w:pPr>
        <w:numPr>
          <w:ilvl w:val="0"/>
          <w:numId w:val="15"/>
        </w:numPr>
        <w:spacing w:before="40" w:after="40"/>
        <w:ind w:left="720"/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Пакет химикали - </w:t>
      </w:r>
      <w:r w:rsidRPr="000364BB">
        <w:rPr>
          <w:b/>
          <w:bCs/>
          <w:color w:val="F79646"/>
          <w:lang w:val="bg-BG"/>
        </w:rPr>
        <w:t xml:space="preserve">5.80 </w:t>
      </w:r>
      <w:r>
        <w:rPr>
          <w:b/>
          <w:bCs/>
          <w:lang w:val="bg-BG"/>
        </w:rPr>
        <w:t xml:space="preserve">лв. </w:t>
      </w:r>
    </w:p>
    <w:p w:rsidR="00144E1F" w:rsidRDefault="00144E1F" w:rsidP="00E969FB">
      <w:pPr>
        <w:numPr>
          <w:ilvl w:val="0"/>
          <w:numId w:val="15"/>
        </w:numPr>
        <w:spacing w:before="40" w:after="40"/>
        <w:ind w:left="720"/>
        <w:jc w:val="both"/>
        <w:rPr>
          <w:lang w:val="bg-BG"/>
        </w:rPr>
      </w:pPr>
      <w:r>
        <w:rPr>
          <w:b/>
          <w:bCs/>
          <w:lang w:val="bg-BG"/>
        </w:rPr>
        <w:t xml:space="preserve">Пакет маркери - </w:t>
      </w:r>
      <w:r w:rsidRPr="000364BB">
        <w:rPr>
          <w:b/>
          <w:bCs/>
          <w:color w:val="00B0F0"/>
          <w:lang w:val="bg-BG"/>
        </w:rPr>
        <w:t xml:space="preserve">7.20 </w:t>
      </w:r>
      <w:r>
        <w:rPr>
          <w:b/>
          <w:bCs/>
          <w:lang w:val="bg-BG"/>
        </w:rPr>
        <w:t xml:space="preserve">лв. </w:t>
      </w:r>
    </w:p>
    <w:p w:rsidR="00144E1F" w:rsidRDefault="00144E1F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 w:cs="Calibri"/>
          <w:b w:val="0"/>
          <w:bCs w:val="0"/>
        </w:rPr>
      </w:pPr>
      <w:r>
        <w:rPr>
          <w:b/>
          <w:bCs/>
          <w:lang w:val="bg-BG"/>
        </w:rPr>
        <w:t xml:space="preserve">Препарат - </w:t>
      </w:r>
      <w:r w:rsidRPr="000364BB">
        <w:rPr>
          <w:b/>
          <w:bCs/>
          <w:color w:val="0070C0"/>
          <w:lang w:val="bg-BG"/>
        </w:rPr>
        <w:t xml:space="preserve">1.20 </w:t>
      </w:r>
      <w:r>
        <w:rPr>
          <w:b/>
          <w:bCs/>
          <w:lang w:val="bg-BG"/>
        </w:rPr>
        <w:t>лв (за литър)</w:t>
      </w:r>
    </w:p>
    <w:p w:rsidR="00144E1F" w:rsidRDefault="00144E1F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:rsidR="00144E1F" w:rsidRDefault="00144E1F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bCs/>
          <w:lang w:val="bg-BG"/>
        </w:rPr>
        <w:t>4 числа</w:t>
      </w:r>
      <w:r>
        <w:rPr>
          <w:lang w:val="bg-BG"/>
        </w:rPr>
        <w:t>:</w:t>
      </w:r>
    </w:p>
    <w:p w:rsidR="00144E1F" w:rsidRDefault="00144E1F" w:rsidP="00E969FB">
      <w:pPr>
        <w:numPr>
          <w:ilvl w:val="0"/>
          <w:numId w:val="20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Брой пакети химикали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 в интервала [0...100]</w:t>
      </w:r>
    </w:p>
    <w:p w:rsidR="00144E1F" w:rsidRDefault="00144E1F" w:rsidP="00E969FB">
      <w:pPr>
        <w:numPr>
          <w:ilvl w:val="0"/>
          <w:numId w:val="20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 xml:space="preserve">Брой пакети маркери </w:t>
      </w:r>
      <w:r>
        <w:rPr>
          <w:lang w:val="bg-BG"/>
        </w:rPr>
        <w:t xml:space="preserve">- </w:t>
      </w:r>
      <w:r>
        <w:rPr>
          <w:b/>
          <w:bCs/>
          <w:lang w:val="bg-BG"/>
        </w:rPr>
        <w:t>цяло число в интервала [0...100]</w:t>
      </w:r>
    </w:p>
    <w:p w:rsidR="00144E1F" w:rsidRDefault="00144E1F" w:rsidP="00E969FB">
      <w:pPr>
        <w:numPr>
          <w:ilvl w:val="0"/>
          <w:numId w:val="20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Литри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препарат за почистване на дъска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[0…50]</w:t>
      </w:r>
    </w:p>
    <w:p w:rsidR="00144E1F" w:rsidRDefault="00144E1F" w:rsidP="00E969FB">
      <w:pPr>
        <w:numPr>
          <w:ilvl w:val="0"/>
          <w:numId w:val="20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Процент намаление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 в интервала [0...100]</w:t>
      </w:r>
    </w:p>
    <w:p w:rsidR="00144E1F" w:rsidRDefault="00144E1F" w:rsidP="00E969FB">
      <w:pPr>
        <w:pStyle w:val="Heading3"/>
        <w:spacing w:before="40"/>
        <w:jc w:val="both"/>
      </w:pPr>
      <w:r>
        <w:rPr>
          <w:lang w:val="bg-BG"/>
        </w:rPr>
        <w:t>Изход</w:t>
      </w:r>
    </w:p>
    <w:p w:rsidR="00144E1F" w:rsidRDefault="00144E1F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bCs/>
          <w:lang w:val="bg-BG"/>
        </w:rPr>
        <w:t>колко пари ще са нужни на Ани</w:t>
      </w:r>
      <w:r>
        <w:rPr>
          <w:lang w:val="bg-BG"/>
        </w:rPr>
        <w:t>, за да си плати сметката.</w:t>
      </w:r>
    </w:p>
    <w:p w:rsidR="00144E1F" w:rsidRDefault="00144E1F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W w:w="913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1185"/>
        <w:gridCol w:w="1321"/>
        <w:gridCol w:w="6579"/>
        <w:gridCol w:w="50"/>
      </w:tblGrid>
      <w:tr w:rsidR="00144E1F" w:rsidRPr="00CA0A96">
        <w:tc>
          <w:tcPr>
            <w:tcW w:w="1185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lang w:val="bg-BG"/>
              </w:rPr>
            </w:pPr>
            <w:r w:rsidRPr="00CA0A96">
              <w:rPr>
                <w:rFonts w:ascii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lang w:val="bg-BG"/>
              </w:rPr>
            </w:pPr>
            <w:r w:rsidRPr="00CA0A96">
              <w:rPr>
                <w:rFonts w:ascii="Consolas" w:hAnsi="Consolas" w:cs="Consolas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lang w:val="bg-BG"/>
              </w:rPr>
            </w:pPr>
            <w:r w:rsidRPr="00CA0A96">
              <w:rPr>
                <w:rFonts w:ascii="Consolas" w:hAnsi="Consolas" w:cs="Consolas"/>
                <w:b/>
                <w:bCs/>
                <w:lang w:val="bg-BG"/>
              </w:rPr>
              <w:t>Коментар</w:t>
            </w:r>
          </w:p>
        </w:tc>
      </w:tr>
      <w:tr w:rsidR="00144E1F" w:rsidRPr="00CA0A96">
        <w:trPr>
          <w:trHeight w:val="1696"/>
        </w:trPr>
        <w:tc>
          <w:tcPr>
            <w:tcW w:w="1185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color w:val="FF0000"/>
                <w:lang w:val="en-GB"/>
              </w:rPr>
            </w:pPr>
            <w:r w:rsidRPr="00CA0A96">
              <w:rPr>
                <w:rFonts w:ascii="Consolas" w:hAnsi="Consolas" w:cs="Consolas"/>
                <w:b/>
                <w:bCs/>
                <w:color w:val="FF0000"/>
                <w:lang w:val="en-GB"/>
              </w:rPr>
              <w:t>["2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FF0000"/>
                <w:lang w:val="en-GB"/>
              </w:rPr>
              <w:t>",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color w:val="92D050"/>
                <w:lang w:val="en-GB"/>
              </w:rPr>
            </w:pPr>
            <w:r w:rsidRPr="00CA0A96">
              <w:rPr>
                <w:rFonts w:ascii="Consolas" w:hAnsi="Consolas" w:cs="Consolas"/>
                <w:b/>
                <w:bCs/>
                <w:color w:val="92D050"/>
                <w:lang w:val="en-GB"/>
              </w:rPr>
              <w:t>"3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92D050"/>
                <w:lang w:val="en-GB"/>
              </w:rPr>
              <w:t>",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color w:val="00B050"/>
                <w:lang w:val="en-GB"/>
              </w:rPr>
            </w:pPr>
            <w:r w:rsidRPr="00CA0A96">
              <w:rPr>
                <w:rFonts w:ascii="Consolas" w:hAnsi="Consolas" w:cs="Consolas"/>
                <w:b/>
                <w:bCs/>
                <w:color w:val="00B050"/>
                <w:lang w:val="en-GB"/>
              </w:rPr>
              <w:t>"4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00B050"/>
                <w:lang w:val="en-GB"/>
              </w:rPr>
              <w:t>",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CA0A96">
              <w:rPr>
                <w:rFonts w:ascii="Consolas" w:hAnsi="Consolas" w:cs="Consolas"/>
                <w:b/>
                <w:bCs/>
                <w:color w:val="7030A0"/>
                <w:lang w:val="en-GB"/>
              </w:rPr>
              <w:t>"25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7030A0"/>
                <w:lang w:val="en-GB"/>
              </w:rPr>
              <w:t>"]</w:t>
            </w:r>
          </w:p>
        </w:tc>
        <w:tc>
          <w:tcPr>
            <w:tcW w:w="1321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CA0A96">
              <w:rPr>
                <w:rFonts w:ascii="Consolas" w:hAnsi="Consolas" w:cs="Consolas"/>
              </w:rPr>
              <w:t>2</w:t>
            </w:r>
            <w:r w:rsidRPr="00CA0A96">
              <w:rPr>
                <w:rFonts w:ascii="Consolas" w:hAnsi="Consolas" w:cs="Consolas"/>
                <w:lang w:val="bg-BG"/>
              </w:rPr>
              <w:t>8.5</w:t>
            </w:r>
          </w:p>
        </w:tc>
        <w:tc>
          <w:tcPr>
            <w:tcW w:w="6629" w:type="dxa"/>
            <w:gridSpan w:val="2"/>
          </w:tcPr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b/>
                <w:bCs/>
                <w:lang w:val="bg-BG"/>
              </w:rPr>
              <w:t xml:space="preserve">Цена на пакетите химикали </w:t>
            </w:r>
            <w:r w:rsidRPr="00CA0A96">
              <w:rPr>
                <w:lang w:val="bg-BG"/>
              </w:rPr>
              <w:t xml:space="preserve">=&gt; </w:t>
            </w:r>
            <w:r w:rsidRPr="00CA0A96">
              <w:rPr>
                <w:b/>
                <w:bCs/>
                <w:color w:val="FF0000"/>
                <w:lang w:val="bg-BG"/>
              </w:rPr>
              <w:t>2</w:t>
            </w:r>
            <w:r w:rsidRPr="00CA0A96">
              <w:rPr>
                <w:lang w:val="bg-BG"/>
              </w:rPr>
              <w:t xml:space="preserve"> * </w:t>
            </w:r>
            <w:r w:rsidRPr="00CA0A96">
              <w:rPr>
                <w:b/>
                <w:bCs/>
                <w:color w:val="F79646"/>
                <w:lang w:val="bg-BG"/>
              </w:rPr>
              <w:t xml:space="preserve">5.80 </w:t>
            </w:r>
            <w:r w:rsidRPr="00CA0A96">
              <w:rPr>
                <w:lang w:val="bg-BG"/>
              </w:rPr>
              <w:t>= 11.60 лв.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b/>
                <w:bCs/>
                <w:lang w:val="bg-BG"/>
              </w:rPr>
              <w:t>Цена на пакетите маркери</w:t>
            </w:r>
            <w:r w:rsidRPr="00CA0A96">
              <w:rPr>
                <w:lang w:val="bg-BG"/>
              </w:rPr>
              <w:t xml:space="preserve"> =&gt; </w:t>
            </w:r>
            <w:r w:rsidRPr="00CA0A96">
              <w:rPr>
                <w:b/>
                <w:bCs/>
                <w:color w:val="92D050"/>
                <w:lang w:val="bg-BG"/>
              </w:rPr>
              <w:t>3</w:t>
            </w:r>
            <w:r w:rsidRPr="00CA0A96">
              <w:rPr>
                <w:lang w:val="bg-BG"/>
              </w:rPr>
              <w:t xml:space="preserve"> * </w:t>
            </w:r>
            <w:r w:rsidRPr="00CA0A96">
              <w:rPr>
                <w:b/>
                <w:bCs/>
                <w:color w:val="00B0F0"/>
                <w:lang w:val="bg-BG"/>
              </w:rPr>
              <w:t>7.20</w:t>
            </w:r>
            <w:r w:rsidRPr="00CA0A96">
              <w:rPr>
                <w:color w:val="00B0F0"/>
                <w:lang w:val="bg-BG"/>
              </w:rPr>
              <w:t xml:space="preserve"> </w:t>
            </w:r>
            <w:r w:rsidRPr="00CA0A96">
              <w:rPr>
                <w:lang w:val="bg-BG"/>
              </w:rPr>
              <w:t>= 21.60 лв.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b/>
                <w:bCs/>
                <w:lang w:val="bg-BG"/>
              </w:rPr>
              <w:t>Цена на препарата</w:t>
            </w:r>
            <w:r w:rsidRPr="00CA0A96">
              <w:rPr>
                <w:lang w:val="bg-BG"/>
              </w:rPr>
              <w:t xml:space="preserve"> =&gt; </w:t>
            </w:r>
            <w:r w:rsidRPr="00CA0A96">
              <w:rPr>
                <w:b/>
                <w:bCs/>
                <w:color w:val="00B050"/>
                <w:lang w:val="bg-BG"/>
              </w:rPr>
              <w:t>4</w:t>
            </w:r>
            <w:r w:rsidRPr="00CA0A96">
              <w:rPr>
                <w:color w:val="00B050"/>
                <w:lang w:val="bg-BG"/>
              </w:rPr>
              <w:t xml:space="preserve"> </w:t>
            </w:r>
            <w:r w:rsidRPr="00CA0A96">
              <w:rPr>
                <w:lang w:val="bg-BG"/>
              </w:rPr>
              <w:t xml:space="preserve">* </w:t>
            </w:r>
            <w:r w:rsidRPr="00CA0A96">
              <w:rPr>
                <w:b/>
                <w:bCs/>
                <w:color w:val="0070C0"/>
                <w:lang w:val="bg-BG"/>
              </w:rPr>
              <w:t>1.20</w:t>
            </w:r>
            <w:r w:rsidRPr="00CA0A96">
              <w:rPr>
                <w:color w:val="0070C0"/>
                <w:lang w:val="bg-BG"/>
              </w:rPr>
              <w:t xml:space="preserve"> </w:t>
            </w:r>
            <w:r w:rsidRPr="00CA0A96">
              <w:rPr>
                <w:lang w:val="bg-BG"/>
              </w:rPr>
              <w:t>= 4.80 лв.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b/>
                <w:bCs/>
                <w:lang w:val="bg-BG"/>
              </w:rPr>
              <w:t>Цена за всички материали</w:t>
            </w:r>
            <w:r w:rsidRPr="00CA0A96">
              <w:rPr>
                <w:lang w:val="bg-BG"/>
              </w:rPr>
              <w:t xml:space="preserve"> =&gt; 11.60 + 21.60 + 4.80 = </w:t>
            </w:r>
            <w:r w:rsidRPr="00CA0A96">
              <w:rPr>
                <w:b/>
                <w:bCs/>
                <w:color w:val="FFC000"/>
                <w:lang w:val="bg-BG"/>
              </w:rPr>
              <w:t>38.00 лв.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color w:val="7030A0"/>
                <w:lang w:val="bg-BG"/>
              </w:rPr>
              <w:t>25</w:t>
            </w:r>
            <w:r w:rsidRPr="00CA0A96">
              <w:rPr>
                <w:b/>
                <w:bCs/>
                <w:lang w:val="bg-BG"/>
              </w:rPr>
              <w:t xml:space="preserve">% = </w:t>
            </w:r>
            <w:r w:rsidRPr="00CA0A96">
              <w:rPr>
                <w:b/>
                <w:bCs/>
                <w:color w:val="7030A0"/>
                <w:lang w:val="bg-BG"/>
              </w:rPr>
              <w:t>0.25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b/>
                <w:bCs/>
                <w:lang w:val="bg-BG"/>
              </w:rPr>
              <w:t>Цена с намаление</w:t>
            </w:r>
            <w:r w:rsidRPr="00CA0A96">
              <w:rPr>
                <w:lang w:val="bg-BG"/>
              </w:rPr>
              <w:t xml:space="preserve"> = </w:t>
            </w:r>
            <w:r w:rsidRPr="00CA0A96">
              <w:rPr>
                <w:b/>
                <w:bCs/>
                <w:color w:val="FFC000"/>
                <w:lang w:val="bg-BG"/>
              </w:rPr>
              <w:t xml:space="preserve">38.00 </w:t>
            </w:r>
            <w:r w:rsidRPr="00CA0A96">
              <w:rPr>
                <w:lang w:val="bg-BG"/>
              </w:rPr>
              <w:t>– (</w:t>
            </w:r>
            <w:r w:rsidRPr="00CA0A96">
              <w:rPr>
                <w:b/>
                <w:bCs/>
                <w:color w:val="FFC000"/>
                <w:lang w:val="bg-BG"/>
              </w:rPr>
              <w:t xml:space="preserve">38.00 </w:t>
            </w:r>
            <w:r w:rsidRPr="00CA0A96">
              <w:rPr>
                <w:lang w:val="bg-BG"/>
              </w:rPr>
              <w:t xml:space="preserve">* </w:t>
            </w:r>
            <w:r w:rsidRPr="00CA0A96">
              <w:rPr>
                <w:b/>
                <w:bCs/>
                <w:color w:val="7030A0"/>
                <w:lang w:val="bg-BG"/>
              </w:rPr>
              <w:t>0.25</w:t>
            </w:r>
            <w:r w:rsidRPr="00CA0A96">
              <w:rPr>
                <w:lang w:val="bg-BG"/>
              </w:rPr>
              <w:t>) = 28.50 лв.</w:t>
            </w:r>
          </w:p>
        </w:tc>
      </w:tr>
      <w:tr w:rsidR="00144E1F" w:rsidRPr="00CA0A96">
        <w:trPr>
          <w:gridAfter w:val="1"/>
          <w:wAfter w:w="50" w:type="dxa"/>
        </w:trPr>
        <w:tc>
          <w:tcPr>
            <w:tcW w:w="1185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lang w:val="bg-BG"/>
              </w:rPr>
            </w:pPr>
            <w:r w:rsidRPr="00CA0A96">
              <w:rPr>
                <w:rFonts w:ascii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lang w:val="bg-BG"/>
              </w:rPr>
            </w:pPr>
            <w:r w:rsidRPr="00CA0A96">
              <w:rPr>
                <w:rFonts w:ascii="Consolas" w:hAnsi="Consolas" w:cs="Consolas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lang w:val="bg-BG"/>
              </w:rPr>
            </w:pPr>
            <w:r w:rsidRPr="00CA0A96">
              <w:rPr>
                <w:rFonts w:ascii="Consolas" w:hAnsi="Consolas" w:cs="Consolas"/>
                <w:b/>
                <w:bCs/>
                <w:lang w:val="bg-BG"/>
              </w:rPr>
              <w:t>Коментар</w:t>
            </w:r>
          </w:p>
        </w:tc>
      </w:tr>
      <w:tr w:rsidR="00144E1F" w:rsidRPr="00CA0A96">
        <w:trPr>
          <w:gridAfter w:val="1"/>
          <w:wAfter w:w="50" w:type="dxa"/>
          <w:trHeight w:val="406"/>
        </w:trPr>
        <w:tc>
          <w:tcPr>
            <w:tcW w:w="1185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 w:rsidRPr="00CA0A96">
              <w:rPr>
                <w:rFonts w:ascii="Consolas" w:hAnsi="Consolas" w:cs="Consolas"/>
                <w:b/>
                <w:bCs/>
                <w:color w:val="FF0000"/>
              </w:rPr>
              <w:t>["</w:t>
            </w:r>
            <w:r w:rsidRPr="00CA0A96">
              <w:rPr>
                <w:rFonts w:ascii="Consolas" w:hAnsi="Consolas" w:cs="Consolas"/>
                <w:b/>
                <w:bCs/>
                <w:color w:val="FF0000"/>
                <w:lang w:val="bg-BG"/>
              </w:rPr>
              <w:t>4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FF000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color w:val="92D050"/>
              </w:rPr>
            </w:pPr>
            <w:r w:rsidRPr="00CA0A96">
              <w:rPr>
                <w:rFonts w:ascii="Consolas" w:hAnsi="Consolas" w:cs="Consolas"/>
                <w:b/>
                <w:bCs/>
                <w:color w:val="92D050"/>
                <w:lang w:val="bg-BG"/>
              </w:rPr>
              <w:t>"2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92D05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color w:val="92D050"/>
              </w:rPr>
              <w:t>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 w:rsidRPr="00CA0A96">
              <w:rPr>
                <w:rFonts w:ascii="Consolas" w:hAnsi="Consolas" w:cs="Consolas"/>
                <w:b/>
                <w:bCs/>
                <w:color w:val="00B050"/>
                <w:lang w:val="bg-BG"/>
              </w:rPr>
              <w:t>"5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00B05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color w:val="00B050"/>
              </w:rPr>
              <w:t>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</w:rPr>
            </w:pPr>
            <w:r w:rsidRPr="00CA0A96">
              <w:rPr>
                <w:rFonts w:ascii="Consolas" w:hAnsi="Consolas" w:cs="Consolas"/>
                <w:b/>
                <w:bCs/>
                <w:color w:val="7030A0"/>
                <w:lang w:val="bg-BG"/>
              </w:rPr>
              <w:t>"13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7030A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color w:val="7030A0"/>
              </w:rPr>
              <w:t>]</w:t>
            </w:r>
          </w:p>
        </w:tc>
        <w:tc>
          <w:tcPr>
            <w:tcW w:w="1321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CA0A96">
              <w:rPr>
                <w:rFonts w:ascii="Consolas" w:hAnsi="Consolas" w:cs="Consolas"/>
                <w:lang w:val="bg-BG"/>
              </w:rPr>
              <w:t>37.932</w:t>
            </w:r>
          </w:p>
        </w:tc>
        <w:tc>
          <w:tcPr>
            <w:tcW w:w="6579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b/>
                <w:bCs/>
                <w:lang w:val="bg-BG"/>
              </w:rPr>
              <w:t xml:space="preserve">Цена на пакетите химикали </w:t>
            </w:r>
            <w:r w:rsidRPr="00CA0A96">
              <w:rPr>
                <w:lang w:val="bg-BG"/>
              </w:rPr>
              <w:t xml:space="preserve">=&gt; </w:t>
            </w:r>
            <w:r w:rsidRPr="00CA0A96">
              <w:rPr>
                <w:b/>
                <w:bCs/>
                <w:color w:val="FF0000"/>
                <w:lang w:val="bg-BG"/>
              </w:rPr>
              <w:t>4</w:t>
            </w:r>
            <w:r w:rsidRPr="00CA0A96">
              <w:rPr>
                <w:lang w:val="bg-BG"/>
              </w:rPr>
              <w:t xml:space="preserve"> * </w:t>
            </w:r>
            <w:r w:rsidRPr="00CA0A96">
              <w:rPr>
                <w:b/>
                <w:bCs/>
                <w:color w:val="F79646"/>
                <w:lang w:val="bg-BG"/>
              </w:rPr>
              <w:t xml:space="preserve">5.80 </w:t>
            </w:r>
            <w:r w:rsidRPr="00CA0A96">
              <w:rPr>
                <w:lang w:val="bg-BG"/>
              </w:rPr>
              <w:t>= 23.20 лв.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b/>
                <w:bCs/>
                <w:lang w:val="bg-BG"/>
              </w:rPr>
              <w:t>Цена на пакетите маркери</w:t>
            </w:r>
            <w:r w:rsidRPr="00CA0A96">
              <w:rPr>
                <w:lang w:val="bg-BG"/>
              </w:rPr>
              <w:t xml:space="preserve"> =&gt; </w:t>
            </w:r>
            <w:r w:rsidRPr="00CA0A96">
              <w:rPr>
                <w:b/>
                <w:bCs/>
                <w:color w:val="92D050"/>
                <w:lang w:val="bg-BG"/>
              </w:rPr>
              <w:t>2</w:t>
            </w:r>
            <w:r w:rsidRPr="00CA0A96">
              <w:rPr>
                <w:lang w:val="bg-BG"/>
              </w:rPr>
              <w:t xml:space="preserve"> * </w:t>
            </w:r>
            <w:r w:rsidRPr="00CA0A96">
              <w:rPr>
                <w:b/>
                <w:bCs/>
                <w:color w:val="00B0F0"/>
                <w:lang w:val="bg-BG"/>
              </w:rPr>
              <w:t>7.20</w:t>
            </w:r>
            <w:r w:rsidRPr="00CA0A96">
              <w:rPr>
                <w:color w:val="00B0F0"/>
                <w:lang w:val="bg-BG"/>
              </w:rPr>
              <w:t xml:space="preserve"> </w:t>
            </w:r>
            <w:r w:rsidRPr="00CA0A96">
              <w:rPr>
                <w:lang w:val="bg-BG"/>
              </w:rPr>
              <w:t>= 14.40 лв.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b/>
                <w:bCs/>
                <w:lang w:val="bg-BG"/>
              </w:rPr>
              <w:t>Цена на препарата</w:t>
            </w:r>
            <w:r w:rsidRPr="00CA0A96">
              <w:rPr>
                <w:lang w:val="bg-BG"/>
              </w:rPr>
              <w:t xml:space="preserve"> =&gt; </w:t>
            </w:r>
            <w:r w:rsidRPr="00CA0A96">
              <w:rPr>
                <w:b/>
                <w:bCs/>
                <w:color w:val="00B050"/>
                <w:lang w:val="bg-BG"/>
              </w:rPr>
              <w:t>5</w:t>
            </w:r>
            <w:r w:rsidRPr="00CA0A96">
              <w:rPr>
                <w:color w:val="00B050"/>
                <w:lang w:val="bg-BG"/>
              </w:rPr>
              <w:t xml:space="preserve"> </w:t>
            </w:r>
            <w:r w:rsidRPr="00CA0A96">
              <w:rPr>
                <w:lang w:val="bg-BG"/>
              </w:rPr>
              <w:t xml:space="preserve">* </w:t>
            </w:r>
            <w:r w:rsidRPr="00CA0A96">
              <w:rPr>
                <w:b/>
                <w:bCs/>
                <w:color w:val="0070C0"/>
                <w:lang w:val="bg-BG"/>
              </w:rPr>
              <w:t>1.20</w:t>
            </w:r>
            <w:r w:rsidRPr="00CA0A96">
              <w:rPr>
                <w:color w:val="0070C0"/>
                <w:lang w:val="bg-BG"/>
              </w:rPr>
              <w:t xml:space="preserve"> </w:t>
            </w:r>
            <w:r w:rsidRPr="00CA0A96">
              <w:rPr>
                <w:lang w:val="bg-BG"/>
              </w:rPr>
              <w:t>= 6.00 лв.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b/>
                <w:bCs/>
                <w:lang w:val="bg-BG"/>
              </w:rPr>
              <w:t>Цена за всички материали</w:t>
            </w:r>
            <w:r w:rsidRPr="00CA0A96">
              <w:rPr>
                <w:lang w:val="bg-BG"/>
              </w:rPr>
              <w:t xml:space="preserve"> =&gt; 23.20 + 14.40 + 6.00 = </w:t>
            </w:r>
            <w:r w:rsidRPr="00CA0A96">
              <w:rPr>
                <w:b/>
                <w:bCs/>
                <w:color w:val="FFC000"/>
                <w:lang w:val="bg-BG"/>
              </w:rPr>
              <w:t>43.60 лв.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color w:val="7030A0"/>
                <w:lang w:val="bg-BG"/>
              </w:rPr>
              <w:t>13</w:t>
            </w:r>
            <w:r w:rsidRPr="00CA0A96">
              <w:rPr>
                <w:b/>
                <w:bCs/>
                <w:lang w:val="bg-BG"/>
              </w:rPr>
              <w:t xml:space="preserve">% = </w:t>
            </w:r>
            <w:r w:rsidRPr="00CA0A96">
              <w:rPr>
                <w:b/>
                <w:bCs/>
                <w:color w:val="7030A0"/>
                <w:lang w:val="bg-BG"/>
              </w:rPr>
              <w:t>0.13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 w:rsidRPr="00CA0A96">
              <w:rPr>
                <w:b/>
                <w:bCs/>
                <w:lang w:val="bg-BG"/>
              </w:rPr>
              <w:t>Цена с намаление</w:t>
            </w:r>
            <w:r w:rsidRPr="00CA0A96">
              <w:rPr>
                <w:lang w:val="bg-BG"/>
              </w:rPr>
              <w:t xml:space="preserve"> = </w:t>
            </w:r>
            <w:r w:rsidRPr="00CA0A96">
              <w:rPr>
                <w:b/>
                <w:bCs/>
                <w:color w:val="FFC000"/>
                <w:lang w:val="bg-BG"/>
              </w:rPr>
              <w:t xml:space="preserve">43.60 </w:t>
            </w:r>
            <w:r w:rsidRPr="00CA0A96">
              <w:rPr>
                <w:lang w:val="bg-BG"/>
              </w:rPr>
              <w:t>– (</w:t>
            </w:r>
            <w:r w:rsidRPr="00CA0A96">
              <w:rPr>
                <w:b/>
                <w:bCs/>
                <w:color w:val="FFC000"/>
                <w:lang w:val="bg-BG"/>
              </w:rPr>
              <w:t xml:space="preserve">43.60 </w:t>
            </w:r>
            <w:r w:rsidRPr="00CA0A96">
              <w:rPr>
                <w:lang w:val="bg-BG"/>
              </w:rPr>
              <w:t xml:space="preserve">* </w:t>
            </w:r>
            <w:r w:rsidRPr="00CA0A96">
              <w:rPr>
                <w:b/>
                <w:bCs/>
                <w:color w:val="7030A0"/>
                <w:lang w:val="bg-BG"/>
              </w:rPr>
              <w:t>0.13</w:t>
            </w:r>
            <w:r w:rsidRPr="00CA0A96">
              <w:rPr>
                <w:lang w:val="bg-BG"/>
              </w:rPr>
              <w:t>) = 37.932 лв.</w:t>
            </w:r>
          </w:p>
        </w:tc>
      </w:tr>
    </w:tbl>
    <w:p w:rsidR="00144E1F" w:rsidRDefault="00144E1F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:rsidR="00144E1F" w:rsidRDefault="00144E1F" w:rsidP="00E969FB">
      <w:pPr>
        <w:pStyle w:val="Index"/>
        <w:spacing w:after="0"/>
        <w:rPr>
          <w:b/>
          <w:bCs/>
          <w:lang w:val="bg-BG"/>
        </w:rPr>
      </w:pPr>
      <w:r>
        <w:rPr>
          <w:lang w:val="bg-BG"/>
        </w:rPr>
        <w:t xml:space="preserve">Румен иска да пребоядиса хола и за целта е наел майстори. Напишете </w:t>
      </w:r>
      <w:r>
        <w:rPr>
          <w:b/>
          <w:bCs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bCs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bCs/>
          <w:lang w:val="bg-BG"/>
        </w:rPr>
        <w:t>цени</w:t>
      </w:r>
      <w:r>
        <w:rPr>
          <w:lang w:val="bg-BG"/>
        </w:rPr>
        <w:t>:</w:t>
      </w:r>
    </w:p>
    <w:p w:rsidR="00144E1F" w:rsidRDefault="00144E1F" w:rsidP="00E969FB">
      <w:pPr>
        <w:pStyle w:val="ListParagraph"/>
        <w:numPr>
          <w:ilvl w:val="0"/>
          <w:numId w:val="21"/>
        </w:numPr>
        <w:spacing w:before="0" w:after="0"/>
        <w:rPr>
          <w:b/>
          <w:bCs/>
          <w:lang w:val="bg-BG"/>
        </w:rPr>
      </w:pPr>
      <w:r>
        <w:rPr>
          <w:b/>
          <w:bCs/>
          <w:lang w:val="bg-BG"/>
        </w:rPr>
        <w:t xml:space="preserve">Предпазен найлон - </w:t>
      </w:r>
      <w:r w:rsidRPr="00CC7367">
        <w:rPr>
          <w:b/>
          <w:bCs/>
          <w:color w:val="92D050"/>
          <w:lang w:val="bg-BG"/>
        </w:rPr>
        <w:t xml:space="preserve">1.50 </w:t>
      </w:r>
      <w:r>
        <w:rPr>
          <w:b/>
          <w:bCs/>
          <w:lang w:val="bg-BG"/>
        </w:rPr>
        <w:t>лв. за кв. метър</w:t>
      </w:r>
    </w:p>
    <w:p w:rsidR="00144E1F" w:rsidRDefault="00144E1F" w:rsidP="00E969FB">
      <w:pPr>
        <w:pStyle w:val="ListParagraph"/>
        <w:numPr>
          <w:ilvl w:val="0"/>
          <w:numId w:val="21"/>
        </w:numPr>
        <w:spacing w:before="0" w:after="0"/>
        <w:rPr>
          <w:b/>
          <w:bCs/>
          <w:lang w:val="bg-BG"/>
        </w:rPr>
      </w:pPr>
      <w:r>
        <w:rPr>
          <w:b/>
          <w:bCs/>
          <w:lang w:val="bg-BG"/>
        </w:rPr>
        <w:t xml:space="preserve">Боя - </w:t>
      </w:r>
      <w:r w:rsidRPr="00CC7367">
        <w:rPr>
          <w:b/>
          <w:bCs/>
          <w:color w:val="C00000"/>
          <w:lang w:val="bg-BG"/>
        </w:rPr>
        <w:t xml:space="preserve">14.50 </w:t>
      </w:r>
      <w:r>
        <w:rPr>
          <w:b/>
          <w:bCs/>
          <w:lang w:val="bg-BG"/>
        </w:rPr>
        <w:t>лв. за литър</w:t>
      </w:r>
    </w:p>
    <w:p w:rsidR="00144E1F" w:rsidRDefault="00144E1F" w:rsidP="00E969FB">
      <w:pPr>
        <w:pStyle w:val="ListParagraph"/>
        <w:numPr>
          <w:ilvl w:val="0"/>
          <w:numId w:val="21"/>
        </w:numPr>
        <w:spacing w:before="0" w:after="0"/>
        <w:rPr>
          <w:b/>
          <w:bCs/>
          <w:lang w:val="bg-BG"/>
        </w:rPr>
      </w:pPr>
      <w:r>
        <w:rPr>
          <w:b/>
          <w:bCs/>
          <w:lang w:val="bg-BG"/>
        </w:rPr>
        <w:t xml:space="preserve">Разредител за боя - </w:t>
      </w:r>
      <w:r w:rsidRPr="00CC7367">
        <w:rPr>
          <w:b/>
          <w:bCs/>
          <w:color w:val="FF00FF"/>
          <w:lang w:val="bg-BG"/>
        </w:rPr>
        <w:t>5.00</w:t>
      </w:r>
      <w:r>
        <w:rPr>
          <w:b/>
          <w:bCs/>
          <w:lang w:val="bg-BG"/>
        </w:rPr>
        <w:t xml:space="preserve"> лв. за литър</w:t>
      </w:r>
    </w:p>
    <w:p w:rsidR="00144E1F" w:rsidRDefault="00144E1F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bCs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bCs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bCs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bCs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bCs/>
          <w:color w:val="00B0F0"/>
          <w:lang w:val="bg-BG"/>
        </w:rPr>
        <w:t>2</w:t>
      </w:r>
      <w:r>
        <w:rPr>
          <w:b/>
          <w:bCs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bCs/>
          <w:color w:val="002060"/>
          <w:lang w:val="bg-BG"/>
        </w:rPr>
        <w:t xml:space="preserve">0.40 </w:t>
      </w:r>
      <w:r>
        <w:rPr>
          <w:b/>
          <w:bCs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bCs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bCs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bCs/>
          <w:lang w:val="bg-BG"/>
        </w:rPr>
        <w:t>всички разходи за материали</w:t>
      </w:r>
      <w:r>
        <w:rPr>
          <w:lang w:val="bg-BG"/>
        </w:rPr>
        <w:t>.</w:t>
      </w:r>
    </w:p>
    <w:p w:rsidR="00144E1F" w:rsidRDefault="00144E1F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:rsidR="00144E1F" w:rsidRDefault="00144E1F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bCs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bCs/>
          <w:lang w:val="bg-BG"/>
        </w:rPr>
        <w:t>точно 4 реда</w:t>
      </w:r>
      <w:r>
        <w:rPr>
          <w:lang w:val="bg-BG"/>
        </w:rPr>
        <w:t>:</w:t>
      </w:r>
    </w:p>
    <w:p w:rsidR="00144E1F" w:rsidRDefault="00144E1F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bCs/>
          <w:lang w:val="bg-BG"/>
        </w:rPr>
      </w:pPr>
      <w:r>
        <w:rPr>
          <w:b/>
          <w:bCs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цяло число в интервала </w:t>
      </w:r>
      <w:r>
        <w:rPr>
          <w:b/>
          <w:bCs/>
          <w:lang w:val="ru-RU"/>
        </w:rPr>
        <w:t>[</w:t>
      </w:r>
      <w:r>
        <w:rPr>
          <w:b/>
          <w:bCs/>
          <w:lang w:val="bg-BG"/>
        </w:rPr>
        <w:t>1... 10</w:t>
      </w:r>
      <w:r>
        <w:rPr>
          <w:b/>
          <w:bCs/>
        </w:rPr>
        <w:t>0</w:t>
      </w:r>
      <w:r>
        <w:rPr>
          <w:b/>
          <w:bCs/>
          <w:lang w:val="ru-RU"/>
        </w:rPr>
        <w:t>]</w:t>
      </w:r>
    </w:p>
    <w:p w:rsidR="00144E1F" w:rsidRDefault="00144E1F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bCs/>
          <w:lang w:val="bg-BG"/>
        </w:rPr>
      </w:pPr>
      <w:r>
        <w:rPr>
          <w:b/>
          <w:bCs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цяло число в интервала </w:t>
      </w:r>
      <w:r>
        <w:rPr>
          <w:b/>
          <w:bCs/>
          <w:lang w:val="ru-RU"/>
        </w:rPr>
        <w:t>[</w:t>
      </w:r>
      <w:r>
        <w:rPr>
          <w:b/>
          <w:bCs/>
          <w:lang w:val="bg-BG"/>
        </w:rPr>
        <w:t>1…100</w:t>
      </w:r>
      <w:r>
        <w:rPr>
          <w:b/>
          <w:bCs/>
          <w:lang w:val="ru-RU"/>
        </w:rPr>
        <w:t>]</w:t>
      </w:r>
    </w:p>
    <w:p w:rsidR="00144E1F" w:rsidRDefault="00144E1F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bCs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bCs/>
          <w:lang w:val="bg-BG"/>
        </w:rPr>
        <w:t xml:space="preserve">цяло число в интервала </w:t>
      </w:r>
      <w:r>
        <w:rPr>
          <w:b/>
          <w:bCs/>
          <w:lang w:val="ru-RU"/>
        </w:rPr>
        <w:t>[1…30]</w:t>
      </w:r>
    </w:p>
    <w:p w:rsidR="00144E1F" w:rsidRDefault="00144E1F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bCs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bCs/>
          <w:lang w:val="bg-BG"/>
        </w:rPr>
        <w:t xml:space="preserve">цяло число в интервала </w:t>
      </w:r>
      <w:r>
        <w:rPr>
          <w:b/>
          <w:bCs/>
          <w:lang w:val="ru-RU"/>
        </w:rPr>
        <w:t>[1…9]</w:t>
      </w:r>
    </w:p>
    <w:p w:rsidR="00144E1F" w:rsidRDefault="00144E1F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:rsidR="00144E1F" w:rsidRDefault="00144E1F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bCs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bCs/>
          <w:lang w:val="bg-BG"/>
        </w:rPr>
        <w:t>един ред</w:t>
      </w:r>
      <w:r>
        <w:rPr>
          <w:lang w:val="bg-BG"/>
        </w:rPr>
        <w:t>:</w:t>
      </w:r>
    </w:p>
    <w:p w:rsidR="00144E1F" w:rsidRPr="006779D7" w:rsidRDefault="00144E1F" w:rsidP="00E969FB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 w:cs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:rsidR="00144E1F" w:rsidRDefault="00144E1F" w:rsidP="00E969FB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W w:w="10768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985"/>
        <w:gridCol w:w="1890"/>
        <w:gridCol w:w="7893"/>
      </w:tblGrid>
      <w:tr w:rsidR="00144E1F" w:rsidRPr="00CA0A96">
        <w:tc>
          <w:tcPr>
            <w:tcW w:w="985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7893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  <w:highlight w:val="lightGray"/>
                <w:lang w:val="bg-BG"/>
              </w:rPr>
            </w:pPr>
            <w:r w:rsidRPr="00CA0A96">
              <w:rPr>
                <w:b/>
                <w:bCs/>
                <w:highlight w:val="lightGray"/>
                <w:lang w:val="bg-BG"/>
              </w:rPr>
              <w:t>Обяснения</w:t>
            </w:r>
          </w:p>
        </w:tc>
      </w:tr>
      <w:tr w:rsidR="00144E1F" w:rsidRPr="00CA0A96">
        <w:trPr>
          <w:trHeight w:val="406"/>
        </w:trPr>
        <w:tc>
          <w:tcPr>
            <w:tcW w:w="985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 w:rsidRPr="00CA0A96">
              <w:rPr>
                <w:rFonts w:ascii="Consolas" w:hAnsi="Consolas" w:cs="Consolas"/>
                <w:b/>
                <w:bCs/>
                <w:color w:val="FF0000"/>
              </w:rPr>
              <w:t>["</w:t>
            </w:r>
            <w:r w:rsidRPr="00CA0A96">
              <w:rPr>
                <w:rFonts w:ascii="Consolas" w:hAnsi="Consolas" w:cs="Consolas"/>
                <w:b/>
                <w:bCs/>
                <w:color w:val="FF0000"/>
                <w:lang w:val="bg-BG"/>
              </w:rPr>
              <w:t>10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FF000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 w:rsidRPr="00CA0A96">
              <w:rPr>
                <w:rFonts w:ascii="Consolas" w:hAnsi="Consolas" w:cs="Consolas"/>
                <w:b/>
                <w:bCs/>
                <w:color w:val="00B050"/>
                <w:lang w:val="bg-BG"/>
              </w:rPr>
              <w:t>"11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00B05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color w:val="00B050"/>
              </w:rPr>
              <w:t>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color w:val="FFC000"/>
              </w:rPr>
            </w:pPr>
            <w:r w:rsidRPr="00CA0A96">
              <w:rPr>
                <w:rFonts w:ascii="Consolas" w:hAnsi="Consolas" w:cs="Consolas"/>
                <w:b/>
                <w:bCs/>
                <w:color w:val="FFC000"/>
                <w:lang w:val="bg-BG"/>
              </w:rPr>
              <w:t>"4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FFC00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color w:val="FFC000"/>
              </w:rPr>
              <w:t>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</w:rPr>
            </w:pPr>
            <w:r w:rsidRPr="00CA0A96">
              <w:rPr>
                <w:rFonts w:ascii="Consolas" w:hAnsi="Consolas" w:cs="Consolas"/>
                <w:b/>
                <w:bCs/>
                <w:color w:val="4BACC6"/>
                <w:lang w:val="bg-BG"/>
              </w:rPr>
              <w:t>"8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4BACC6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color w:val="4BACC6"/>
              </w:rPr>
              <w:t>]</w:t>
            </w:r>
          </w:p>
        </w:tc>
        <w:tc>
          <w:tcPr>
            <w:tcW w:w="1890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CA0A96">
              <w:rPr>
                <w:rFonts w:ascii="Consolas" w:hAnsi="Consolas" w:cs="Consolas"/>
              </w:rPr>
              <w:t>727.09</w:t>
            </w:r>
          </w:p>
        </w:tc>
        <w:tc>
          <w:tcPr>
            <w:tcW w:w="7893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>Сума за найлон: (</w:t>
            </w:r>
            <w:r w:rsidRPr="00CA0A96">
              <w:rPr>
                <w:b/>
                <w:bCs/>
                <w:color w:val="FF0000"/>
                <w:lang w:val="bg-BG"/>
              </w:rPr>
              <w:t>10</w:t>
            </w:r>
            <w:r w:rsidRPr="00CA0A96">
              <w:rPr>
                <w:lang w:val="bg-BG"/>
              </w:rPr>
              <w:t xml:space="preserve"> + </w:t>
            </w:r>
            <w:r w:rsidRPr="00CA0A96">
              <w:rPr>
                <w:b/>
                <w:bCs/>
                <w:color w:val="00B0F0"/>
                <w:lang w:val="bg-BG"/>
              </w:rPr>
              <w:t>2</w:t>
            </w:r>
            <w:r w:rsidRPr="00CA0A96">
              <w:rPr>
                <w:lang w:val="bg-BG"/>
              </w:rPr>
              <w:t xml:space="preserve">) * </w:t>
            </w:r>
            <w:r w:rsidRPr="00CA0A96">
              <w:rPr>
                <w:b/>
                <w:bCs/>
                <w:color w:val="92D050"/>
                <w:lang w:val="bg-BG"/>
              </w:rPr>
              <w:t>1.50</w:t>
            </w:r>
            <w:r w:rsidRPr="00CA0A96">
              <w:rPr>
                <w:color w:val="92D050"/>
                <w:lang w:val="bg-BG"/>
              </w:rPr>
              <w:t xml:space="preserve"> </w:t>
            </w:r>
            <w:r w:rsidRPr="00CA0A96">
              <w:rPr>
                <w:lang w:val="bg-BG"/>
              </w:rPr>
              <w:t>= 18 лв.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>Сума за боя: (</w:t>
            </w:r>
            <w:r w:rsidRPr="00CA0A96">
              <w:rPr>
                <w:b/>
                <w:bCs/>
                <w:color w:val="00B050"/>
                <w:lang w:val="bg-BG"/>
              </w:rPr>
              <w:t>11</w:t>
            </w:r>
            <w:r w:rsidRPr="00CA0A96">
              <w:rPr>
                <w:color w:val="00B050"/>
                <w:lang w:val="bg-BG"/>
              </w:rPr>
              <w:t xml:space="preserve"> </w:t>
            </w:r>
            <w:r w:rsidRPr="00CA0A96">
              <w:rPr>
                <w:lang w:val="bg-BG"/>
              </w:rPr>
              <w:t xml:space="preserve">+ </w:t>
            </w:r>
            <w:r w:rsidRPr="00CA0A96">
              <w:rPr>
                <w:b/>
                <w:bCs/>
                <w:color w:val="7030A0"/>
                <w:lang w:val="bg-BG"/>
              </w:rPr>
              <w:t>10%</w:t>
            </w:r>
            <w:r w:rsidRPr="00CA0A96">
              <w:rPr>
                <w:lang w:val="bg-BG"/>
              </w:rPr>
              <w:t xml:space="preserve">) * </w:t>
            </w:r>
            <w:r w:rsidRPr="00CA0A96">
              <w:rPr>
                <w:b/>
                <w:bCs/>
                <w:color w:val="C00000"/>
                <w:lang w:val="bg-BG"/>
              </w:rPr>
              <w:t>14.50</w:t>
            </w:r>
            <w:r w:rsidRPr="00CA0A96">
              <w:rPr>
                <w:color w:val="C00000"/>
                <w:lang w:val="bg-BG"/>
              </w:rPr>
              <w:t xml:space="preserve"> </w:t>
            </w:r>
            <w:r w:rsidRPr="00CA0A96">
              <w:rPr>
                <w:lang w:val="bg-BG"/>
              </w:rPr>
              <w:t>= 175.45 лв.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 xml:space="preserve">Сума за разредител: </w:t>
            </w:r>
            <w:r w:rsidRPr="00CA0A96">
              <w:rPr>
                <w:b/>
                <w:bCs/>
                <w:color w:val="FFC000"/>
                <w:lang w:val="bg-BG"/>
              </w:rPr>
              <w:t>4</w:t>
            </w:r>
            <w:r w:rsidRPr="00CA0A96">
              <w:rPr>
                <w:lang w:val="bg-BG"/>
              </w:rPr>
              <w:t xml:space="preserve"> * </w:t>
            </w:r>
            <w:r w:rsidRPr="00CA0A96">
              <w:rPr>
                <w:b/>
                <w:bCs/>
                <w:color w:val="FF00FF"/>
                <w:lang w:val="bg-BG"/>
              </w:rPr>
              <w:t>5.00</w:t>
            </w:r>
            <w:r w:rsidRPr="00CA0A96">
              <w:rPr>
                <w:color w:val="FF00FF"/>
                <w:lang w:val="bg-BG"/>
              </w:rPr>
              <w:t xml:space="preserve"> </w:t>
            </w:r>
            <w:r w:rsidRPr="00CA0A96">
              <w:rPr>
                <w:lang w:val="bg-BG"/>
              </w:rPr>
              <w:t>= 20.00 лв.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 xml:space="preserve">Сума за торбички: </w:t>
            </w:r>
            <w:r w:rsidRPr="00CA0A96">
              <w:rPr>
                <w:b/>
                <w:bCs/>
                <w:color w:val="002060"/>
                <w:lang w:val="bg-BG"/>
              </w:rPr>
              <w:t>0.40 лв.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 xml:space="preserve">Обща сума за материали: 18 + 175.45 + 20.00 + </w:t>
            </w:r>
            <w:r w:rsidRPr="00CA0A96">
              <w:rPr>
                <w:b/>
                <w:bCs/>
                <w:color w:val="002060"/>
                <w:lang w:val="bg-BG"/>
              </w:rPr>
              <w:t>0.40</w:t>
            </w:r>
            <w:r w:rsidRPr="00CA0A96">
              <w:rPr>
                <w:color w:val="002060"/>
                <w:lang w:val="bg-BG"/>
              </w:rPr>
              <w:t xml:space="preserve"> </w:t>
            </w:r>
            <w:r w:rsidRPr="00CA0A96">
              <w:rPr>
                <w:lang w:val="bg-BG"/>
              </w:rPr>
              <w:t>= 213.85 лв.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 xml:space="preserve">Сума за майстори: (213.85 * 30%) * </w:t>
            </w:r>
            <w:r w:rsidRPr="00CA0A96">
              <w:rPr>
                <w:b/>
                <w:bCs/>
                <w:color w:val="4BACC6"/>
                <w:lang w:val="bg-BG"/>
              </w:rPr>
              <w:t>8</w:t>
            </w:r>
            <w:r w:rsidRPr="00CA0A96">
              <w:rPr>
                <w:lang w:val="bg-BG"/>
              </w:rPr>
              <w:t xml:space="preserve"> = 513.24 лв.</w:t>
            </w:r>
          </w:p>
          <w:p w:rsidR="00144E1F" w:rsidRPr="00CA0A96" w:rsidRDefault="00144E1F" w:rsidP="00CA0A96">
            <w:pPr>
              <w:spacing w:before="0" w:after="0" w:line="240" w:lineRule="auto"/>
            </w:pPr>
            <w:r w:rsidRPr="00CA0A96">
              <w:rPr>
                <w:lang w:val="bg-BG"/>
              </w:rPr>
              <w:t>Крайна сума: 213.85 + 513.24 = 727.09 лв.</w:t>
            </w:r>
          </w:p>
        </w:tc>
      </w:tr>
      <w:tr w:rsidR="00144E1F" w:rsidRPr="00CA0A96">
        <w:trPr>
          <w:trHeight w:val="406"/>
        </w:trPr>
        <w:tc>
          <w:tcPr>
            <w:tcW w:w="985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 w:rsidRPr="00CA0A96">
              <w:rPr>
                <w:rFonts w:ascii="Consolas" w:hAnsi="Consolas" w:cs="Consolas"/>
                <w:b/>
                <w:bCs/>
                <w:color w:val="FF0000"/>
              </w:rPr>
              <w:t>["</w:t>
            </w:r>
            <w:r w:rsidRPr="00CA0A96">
              <w:rPr>
                <w:rFonts w:ascii="Consolas" w:hAnsi="Consolas" w:cs="Consolas"/>
                <w:b/>
                <w:bCs/>
                <w:color w:val="FF0000"/>
                <w:lang w:val="bg-BG"/>
              </w:rPr>
              <w:t>5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FF000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 w:rsidRPr="00CA0A96">
              <w:rPr>
                <w:rFonts w:ascii="Consolas" w:hAnsi="Consolas" w:cs="Consolas"/>
                <w:b/>
                <w:bCs/>
                <w:color w:val="00B050"/>
                <w:lang w:val="bg-BG"/>
              </w:rPr>
              <w:t>"10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00B05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color w:val="00B050"/>
              </w:rPr>
              <w:t>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color w:val="FFC000"/>
              </w:rPr>
            </w:pPr>
            <w:r w:rsidRPr="00CA0A96">
              <w:rPr>
                <w:rFonts w:ascii="Consolas" w:hAnsi="Consolas" w:cs="Consolas"/>
                <w:b/>
                <w:bCs/>
                <w:color w:val="FFC000"/>
                <w:lang w:val="bg-BG"/>
              </w:rPr>
              <w:t>"10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FFC00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color w:val="FFC000"/>
              </w:rPr>
              <w:t>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CA0A96">
              <w:rPr>
                <w:rFonts w:ascii="Consolas" w:hAnsi="Consolas" w:cs="Consolas"/>
                <w:color w:val="4BACC6"/>
                <w:lang w:val="bg-BG"/>
              </w:rPr>
              <w:t>"1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color w:val="4BACC6"/>
                <w:lang w:val="bg-BG"/>
              </w:rPr>
              <w:t>"</w:t>
            </w:r>
            <w:r w:rsidRPr="00CA0A96">
              <w:rPr>
                <w:rFonts w:ascii="Consolas" w:hAnsi="Consolas" w:cs="Consolas"/>
                <w:color w:val="4BACC6"/>
              </w:rPr>
              <w:t>]</w:t>
            </w:r>
          </w:p>
        </w:tc>
        <w:tc>
          <w:tcPr>
            <w:tcW w:w="1890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CA0A96">
              <w:rPr>
                <w:rFonts w:ascii="Consolas" w:hAnsi="Consolas" w:cs="Consolas"/>
                <w:lang w:val="bg-BG"/>
              </w:rPr>
              <w:t>286</w:t>
            </w:r>
            <w:r w:rsidRPr="00CA0A96">
              <w:rPr>
                <w:rFonts w:ascii="Consolas" w:hAnsi="Consolas" w:cs="Consolas"/>
              </w:rPr>
              <w:t>.</w:t>
            </w:r>
            <w:r w:rsidRPr="00CA0A96">
              <w:rPr>
                <w:rFonts w:ascii="Consolas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>Сума за найлон: (</w:t>
            </w:r>
            <w:r w:rsidRPr="00CA0A96">
              <w:rPr>
                <w:b/>
                <w:bCs/>
                <w:color w:val="FF0000"/>
              </w:rPr>
              <w:t>5</w:t>
            </w:r>
            <w:r w:rsidRPr="00CA0A96">
              <w:rPr>
                <w:lang w:val="bg-BG"/>
              </w:rPr>
              <w:t xml:space="preserve"> + </w:t>
            </w:r>
            <w:r w:rsidRPr="00CA0A96">
              <w:rPr>
                <w:b/>
                <w:bCs/>
                <w:color w:val="00B0F0"/>
                <w:lang w:val="bg-BG"/>
              </w:rPr>
              <w:t>2</w:t>
            </w:r>
            <w:r w:rsidRPr="00CA0A96">
              <w:rPr>
                <w:lang w:val="bg-BG"/>
              </w:rPr>
              <w:t xml:space="preserve">) * </w:t>
            </w:r>
            <w:r w:rsidRPr="00CA0A96">
              <w:rPr>
                <w:b/>
                <w:bCs/>
                <w:color w:val="92D050"/>
                <w:lang w:val="bg-BG"/>
              </w:rPr>
              <w:t>1.50</w:t>
            </w:r>
            <w:r w:rsidRPr="00CA0A96">
              <w:rPr>
                <w:color w:val="92D050"/>
                <w:lang w:val="bg-BG"/>
              </w:rPr>
              <w:t xml:space="preserve"> </w:t>
            </w:r>
            <w:r w:rsidRPr="00CA0A96">
              <w:rPr>
                <w:lang w:val="bg-BG"/>
              </w:rPr>
              <w:t>= 1</w:t>
            </w:r>
            <w:r w:rsidRPr="00CA0A96">
              <w:t>0.50</w:t>
            </w:r>
            <w:r w:rsidRPr="00CA0A96">
              <w:rPr>
                <w:lang w:val="bg-BG"/>
              </w:rPr>
              <w:t xml:space="preserve"> лв.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>Сума за боя: (</w:t>
            </w:r>
            <w:r w:rsidRPr="00CA0A96">
              <w:rPr>
                <w:b/>
                <w:bCs/>
                <w:color w:val="00B050"/>
                <w:lang w:val="bg-BG"/>
              </w:rPr>
              <w:t>1</w:t>
            </w:r>
            <w:r w:rsidRPr="00CA0A96">
              <w:rPr>
                <w:b/>
                <w:bCs/>
                <w:color w:val="00B050"/>
              </w:rPr>
              <w:t>0</w:t>
            </w:r>
            <w:r w:rsidRPr="00CA0A96">
              <w:rPr>
                <w:color w:val="00B050"/>
                <w:lang w:val="bg-BG"/>
              </w:rPr>
              <w:t xml:space="preserve"> </w:t>
            </w:r>
            <w:r w:rsidRPr="00CA0A96">
              <w:rPr>
                <w:lang w:val="bg-BG"/>
              </w:rPr>
              <w:t xml:space="preserve">+ </w:t>
            </w:r>
            <w:r w:rsidRPr="00CA0A96">
              <w:rPr>
                <w:b/>
                <w:bCs/>
                <w:color w:val="7030A0"/>
                <w:lang w:val="bg-BG"/>
              </w:rPr>
              <w:t>10%</w:t>
            </w:r>
            <w:r w:rsidRPr="00CA0A96">
              <w:rPr>
                <w:lang w:val="bg-BG"/>
              </w:rPr>
              <w:t xml:space="preserve">) * </w:t>
            </w:r>
            <w:r w:rsidRPr="00CA0A96">
              <w:rPr>
                <w:b/>
                <w:bCs/>
                <w:color w:val="C00000"/>
                <w:lang w:val="bg-BG"/>
              </w:rPr>
              <w:t>14.50</w:t>
            </w:r>
            <w:r w:rsidRPr="00CA0A96">
              <w:rPr>
                <w:color w:val="C00000"/>
                <w:lang w:val="bg-BG"/>
              </w:rPr>
              <w:t xml:space="preserve"> </w:t>
            </w:r>
            <w:r w:rsidRPr="00CA0A96">
              <w:rPr>
                <w:lang w:val="bg-BG"/>
              </w:rPr>
              <w:t xml:space="preserve">= </w:t>
            </w:r>
            <w:r w:rsidRPr="00CA0A96">
              <w:t>159.50</w:t>
            </w:r>
            <w:r w:rsidRPr="00CA0A96">
              <w:rPr>
                <w:lang w:val="bg-BG"/>
              </w:rPr>
              <w:t xml:space="preserve"> лв.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 xml:space="preserve">Сума за разредител: </w:t>
            </w:r>
            <w:r w:rsidRPr="00CA0A96">
              <w:rPr>
                <w:b/>
                <w:bCs/>
                <w:color w:val="FFC000"/>
              </w:rPr>
              <w:t>10</w:t>
            </w:r>
            <w:r w:rsidRPr="00CA0A96">
              <w:rPr>
                <w:lang w:val="bg-BG"/>
              </w:rPr>
              <w:t xml:space="preserve"> * </w:t>
            </w:r>
            <w:r w:rsidRPr="00CA0A96">
              <w:rPr>
                <w:b/>
                <w:bCs/>
                <w:color w:val="FF00FF"/>
                <w:lang w:val="bg-BG"/>
              </w:rPr>
              <w:t>5.00</w:t>
            </w:r>
            <w:r w:rsidRPr="00CA0A96">
              <w:rPr>
                <w:color w:val="FF00FF"/>
                <w:lang w:val="bg-BG"/>
              </w:rPr>
              <w:t xml:space="preserve"> </w:t>
            </w:r>
            <w:r w:rsidRPr="00CA0A96">
              <w:rPr>
                <w:lang w:val="bg-BG"/>
              </w:rPr>
              <w:t xml:space="preserve">= </w:t>
            </w:r>
            <w:r w:rsidRPr="00CA0A96">
              <w:t>5</w:t>
            </w:r>
            <w:r w:rsidRPr="00CA0A96">
              <w:rPr>
                <w:lang w:val="bg-BG"/>
              </w:rPr>
              <w:t>0.00 лв.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 xml:space="preserve">Сума за торбички: </w:t>
            </w:r>
            <w:r w:rsidRPr="00CA0A96">
              <w:rPr>
                <w:b/>
                <w:bCs/>
                <w:color w:val="002060"/>
                <w:lang w:val="bg-BG"/>
              </w:rPr>
              <w:t>0.40 лв.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>Обща сума за материали: 1</w:t>
            </w:r>
            <w:r w:rsidRPr="00CA0A96">
              <w:t>0.50</w:t>
            </w:r>
            <w:r w:rsidRPr="00CA0A96">
              <w:rPr>
                <w:lang w:val="bg-BG"/>
              </w:rPr>
              <w:t xml:space="preserve"> + 1</w:t>
            </w:r>
            <w:r w:rsidRPr="00CA0A96">
              <w:t>59</w:t>
            </w:r>
            <w:r w:rsidRPr="00CA0A96">
              <w:rPr>
                <w:lang w:val="bg-BG"/>
              </w:rPr>
              <w:t>.</w:t>
            </w:r>
            <w:r w:rsidRPr="00CA0A96">
              <w:t>50</w:t>
            </w:r>
            <w:r w:rsidRPr="00CA0A96">
              <w:rPr>
                <w:lang w:val="bg-BG"/>
              </w:rPr>
              <w:t xml:space="preserve"> + </w:t>
            </w:r>
            <w:r w:rsidRPr="00CA0A96">
              <w:t>5</w:t>
            </w:r>
            <w:r w:rsidRPr="00CA0A96">
              <w:rPr>
                <w:lang w:val="bg-BG"/>
              </w:rPr>
              <w:t xml:space="preserve">0.00 + </w:t>
            </w:r>
            <w:r w:rsidRPr="00CA0A96">
              <w:rPr>
                <w:b/>
                <w:bCs/>
                <w:color w:val="002060"/>
                <w:lang w:val="bg-BG"/>
              </w:rPr>
              <w:t>0.40</w:t>
            </w:r>
            <w:r w:rsidRPr="00CA0A96">
              <w:rPr>
                <w:color w:val="002060"/>
                <w:lang w:val="bg-BG"/>
              </w:rPr>
              <w:t xml:space="preserve"> </w:t>
            </w:r>
            <w:r w:rsidRPr="00CA0A96">
              <w:rPr>
                <w:lang w:val="bg-BG"/>
              </w:rPr>
              <w:t xml:space="preserve">= </w:t>
            </w:r>
            <w:r w:rsidRPr="00CA0A96">
              <w:t>220.40</w:t>
            </w:r>
            <w:r w:rsidRPr="00CA0A96">
              <w:rPr>
                <w:lang w:val="bg-BG"/>
              </w:rPr>
              <w:t xml:space="preserve"> лв.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lang w:val="bg-BG"/>
              </w:rPr>
            </w:pPr>
            <w:r w:rsidRPr="00CA0A96">
              <w:rPr>
                <w:lang w:val="bg-BG"/>
              </w:rPr>
              <w:t>Сума за майстори: (</w:t>
            </w:r>
            <w:r w:rsidRPr="00CA0A96">
              <w:t>220.40</w:t>
            </w:r>
            <w:r w:rsidRPr="00CA0A96">
              <w:rPr>
                <w:lang w:val="bg-BG"/>
              </w:rPr>
              <w:t xml:space="preserve"> * 30%) * </w:t>
            </w:r>
            <w:r w:rsidRPr="00CA0A96">
              <w:rPr>
                <w:b/>
                <w:bCs/>
                <w:color w:val="4BACC6"/>
              </w:rPr>
              <w:t>1</w:t>
            </w:r>
            <w:r w:rsidRPr="00CA0A96">
              <w:rPr>
                <w:lang w:val="bg-BG"/>
              </w:rPr>
              <w:t xml:space="preserve"> = </w:t>
            </w:r>
            <w:r w:rsidRPr="00CA0A96">
              <w:t>66.12</w:t>
            </w:r>
            <w:r w:rsidRPr="00CA0A96">
              <w:rPr>
                <w:lang w:val="bg-BG"/>
              </w:rPr>
              <w:t xml:space="preserve"> лв.</w:t>
            </w:r>
          </w:p>
          <w:p w:rsidR="00144E1F" w:rsidRPr="00CA0A96" w:rsidRDefault="00144E1F" w:rsidP="00CA0A96">
            <w:pPr>
              <w:spacing w:before="0" w:after="200" w:line="240" w:lineRule="auto"/>
              <w:rPr>
                <w:sz w:val="20"/>
                <w:szCs w:val="20"/>
              </w:rPr>
            </w:pPr>
            <w:r w:rsidRPr="00CA0A96">
              <w:rPr>
                <w:lang w:val="bg-BG"/>
              </w:rPr>
              <w:t xml:space="preserve">Крайна сума: </w:t>
            </w:r>
            <w:r w:rsidRPr="00CA0A96">
              <w:t>220.40</w:t>
            </w:r>
            <w:r w:rsidRPr="00CA0A96">
              <w:rPr>
                <w:lang w:val="bg-BG"/>
              </w:rPr>
              <w:t xml:space="preserve"> + </w:t>
            </w:r>
            <w:r w:rsidRPr="00CA0A96">
              <w:t>66.12</w:t>
            </w:r>
            <w:r w:rsidRPr="00CA0A96">
              <w:rPr>
                <w:lang w:val="bg-BG"/>
              </w:rPr>
              <w:t xml:space="preserve"> = </w:t>
            </w:r>
            <w:r w:rsidRPr="00CA0A96">
              <w:t>286.52</w:t>
            </w:r>
            <w:r w:rsidRPr="00CA0A96">
              <w:rPr>
                <w:lang w:val="bg-BG"/>
              </w:rPr>
              <w:t xml:space="preserve"> лв.</w:t>
            </w:r>
          </w:p>
        </w:tc>
      </w:tr>
    </w:tbl>
    <w:p w:rsidR="00144E1F" w:rsidRPr="001C07E6" w:rsidRDefault="00144E1F" w:rsidP="00E969FB">
      <w:pPr>
        <w:rPr>
          <w:lang w:val="bg-BG"/>
        </w:rPr>
      </w:pPr>
    </w:p>
    <w:p w:rsidR="00144E1F" w:rsidRPr="00CB3FE8" w:rsidRDefault="00144E1F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:rsidR="00144E1F" w:rsidRPr="00A12020" w:rsidRDefault="00144E1F" w:rsidP="00E969FB">
      <w:pPr>
        <w:spacing w:before="40" w:after="40"/>
        <w:rPr>
          <w:lang w:val="bg-BG"/>
        </w:rPr>
      </w:pPr>
      <w:r w:rsidRPr="00A12020">
        <w:rPr>
          <w:lang w:val="bg-BG"/>
        </w:rPr>
        <w:t xml:space="preserve">Ресторант отваря врати и предлага няколко менюта на преференциални цени: </w:t>
      </w:r>
    </w:p>
    <w:p w:rsidR="00144E1F" w:rsidRPr="00A12020" w:rsidRDefault="00144E1F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b/>
          <w:bCs/>
          <w:lang w:val="bg-BG"/>
        </w:rPr>
      </w:pPr>
      <w:r w:rsidRPr="00A12020">
        <w:rPr>
          <w:b/>
          <w:bCs/>
          <w:lang w:val="bg-BG"/>
        </w:rPr>
        <w:t>Пилешко меню</w:t>
      </w:r>
      <w:r w:rsidRPr="00A12020">
        <w:rPr>
          <w:b/>
          <w:bCs/>
        </w:rPr>
        <w:t xml:space="preserve"> </w:t>
      </w:r>
      <w:r w:rsidRPr="00A12020">
        <w:rPr>
          <w:b/>
          <w:bCs/>
          <w:lang w:val="bg-BG"/>
        </w:rPr>
        <w:t xml:space="preserve">–  </w:t>
      </w:r>
      <w:r w:rsidRPr="00A12020">
        <w:rPr>
          <w:b/>
          <w:bCs/>
          <w:color w:val="00B0F0"/>
        </w:rPr>
        <w:t>10</w:t>
      </w:r>
      <w:r w:rsidRPr="00A12020">
        <w:rPr>
          <w:b/>
          <w:bCs/>
          <w:color w:val="00B0F0"/>
          <w:lang w:val="bg-BG"/>
        </w:rPr>
        <w:t xml:space="preserve">.35 </w:t>
      </w:r>
      <w:r w:rsidRPr="00A12020">
        <w:rPr>
          <w:b/>
          <w:bCs/>
          <w:lang w:val="bg-BG"/>
        </w:rPr>
        <w:t xml:space="preserve">лв. </w:t>
      </w:r>
    </w:p>
    <w:p w:rsidR="00144E1F" w:rsidRPr="00A12020" w:rsidRDefault="00144E1F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b/>
          <w:bCs/>
          <w:lang w:val="bg-BG"/>
        </w:rPr>
      </w:pPr>
      <w:r w:rsidRPr="00A12020">
        <w:rPr>
          <w:b/>
          <w:bCs/>
          <w:lang w:val="bg-BG"/>
        </w:rPr>
        <w:t>Меню с риба</w:t>
      </w:r>
      <w:r w:rsidRPr="00A12020">
        <w:rPr>
          <w:b/>
          <w:bCs/>
        </w:rPr>
        <w:t xml:space="preserve"> </w:t>
      </w:r>
      <w:r w:rsidRPr="00A12020">
        <w:rPr>
          <w:b/>
          <w:bCs/>
          <w:lang w:val="bg-BG"/>
        </w:rPr>
        <w:t>–</w:t>
      </w:r>
      <w:r w:rsidRPr="00A12020">
        <w:rPr>
          <w:b/>
          <w:bCs/>
        </w:rPr>
        <w:t xml:space="preserve"> </w:t>
      </w:r>
      <w:r w:rsidRPr="00A12020">
        <w:rPr>
          <w:b/>
          <w:bCs/>
          <w:color w:val="FFC000"/>
        </w:rPr>
        <w:t>12.40</w:t>
      </w:r>
      <w:r w:rsidRPr="00A12020">
        <w:rPr>
          <w:b/>
          <w:bCs/>
          <w:color w:val="FFC000"/>
          <w:lang w:val="bg-BG"/>
        </w:rPr>
        <w:t xml:space="preserve"> </w:t>
      </w:r>
      <w:r w:rsidRPr="00A12020">
        <w:rPr>
          <w:b/>
          <w:bCs/>
          <w:lang w:val="bg-BG"/>
        </w:rPr>
        <w:t xml:space="preserve">лв. </w:t>
      </w:r>
    </w:p>
    <w:p w:rsidR="00144E1F" w:rsidRPr="00A12020" w:rsidRDefault="00144E1F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lang w:val="bg-BG"/>
        </w:rPr>
      </w:pPr>
      <w:r w:rsidRPr="00A12020">
        <w:rPr>
          <w:b/>
          <w:bCs/>
          <w:lang w:val="bg-BG"/>
        </w:rPr>
        <w:t>Вегетарианско меню  –</w:t>
      </w:r>
      <w:r w:rsidRPr="00A12020">
        <w:rPr>
          <w:b/>
          <w:bCs/>
        </w:rPr>
        <w:t xml:space="preserve"> </w:t>
      </w:r>
      <w:r w:rsidRPr="00A12020">
        <w:rPr>
          <w:b/>
          <w:bCs/>
          <w:color w:val="4BACC6"/>
        </w:rPr>
        <w:t>8</w:t>
      </w:r>
      <w:r w:rsidRPr="00A12020">
        <w:rPr>
          <w:b/>
          <w:bCs/>
          <w:color w:val="4BACC6"/>
          <w:lang w:val="bg-BG"/>
        </w:rPr>
        <w:t xml:space="preserve">.15 </w:t>
      </w:r>
      <w:r w:rsidRPr="00A12020">
        <w:rPr>
          <w:lang w:val="bg-BG"/>
        </w:rPr>
        <w:t xml:space="preserve">лв. </w:t>
      </w:r>
    </w:p>
    <w:p w:rsidR="00144E1F" w:rsidRPr="00A12020" w:rsidRDefault="00144E1F" w:rsidP="00E969FB">
      <w:pPr>
        <w:spacing w:before="40" w:after="40"/>
        <w:jc w:val="both"/>
        <w:rPr>
          <w:b/>
          <w:bCs/>
          <w:lang w:val="bg-BG"/>
        </w:rPr>
      </w:pPr>
      <w:r w:rsidRPr="00A12020">
        <w:rPr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:rsidR="00144E1F" w:rsidRDefault="00144E1F" w:rsidP="00E969FB">
      <w:pPr>
        <w:spacing w:before="40" w:after="40"/>
        <w:jc w:val="both"/>
        <w:rPr>
          <w:lang w:val="bg-BG"/>
        </w:rPr>
      </w:pPr>
      <w:r w:rsidRPr="00A12020">
        <w:rPr>
          <w:lang w:val="bg-BG"/>
        </w:rPr>
        <w:t>Групата ще си поръча и десерт, чиято цена е равна на 20</w:t>
      </w:r>
      <w:r>
        <w:rPr>
          <w:lang w:val="bg-BG"/>
        </w:rPr>
        <w:t>%</w:t>
      </w:r>
      <w:r w:rsidRPr="00A12020">
        <w:rPr>
          <w:lang w:val="bg-BG"/>
        </w:rPr>
        <w:t xml:space="preserve"> от общата сметка (без доставката). </w:t>
      </w:r>
    </w:p>
    <w:p w:rsidR="00144E1F" w:rsidRDefault="00144E1F" w:rsidP="00E969FB">
      <w:pPr>
        <w:spacing w:before="40" w:after="40"/>
        <w:jc w:val="both"/>
        <w:rPr>
          <w:b/>
          <w:bCs/>
          <w:lang w:val="bg-BG"/>
        </w:rPr>
      </w:pPr>
      <w:r w:rsidRPr="00A12020">
        <w:rPr>
          <w:lang w:val="bg-BG"/>
        </w:rPr>
        <w:t xml:space="preserve">Цената на доставка е </w:t>
      </w:r>
      <w:r w:rsidRPr="00A12020">
        <w:rPr>
          <w:b/>
          <w:bCs/>
          <w:color w:val="FF00FF"/>
          <w:lang w:val="bg-BG"/>
        </w:rPr>
        <w:t>2.50</w:t>
      </w:r>
      <w:r w:rsidRPr="00A12020">
        <w:rPr>
          <w:color w:val="FF00FF"/>
          <w:lang w:val="bg-BG"/>
        </w:rPr>
        <w:t xml:space="preserve"> </w:t>
      </w:r>
      <w:r w:rsidRPr="00A12020">
        <w:rPr>
          <w:lang w:val="bg-BG"/>
        </w:rPr>
        <w:t>лв и се начислява най-накрая</w:t>
      </w:r>
      <w:r>
        <w:rPr>
          <w:b/>
          <w:bCs/>
          <w:lang w:val="bg-BG"/>
        </w:rPr>
        <w:t xml:space="preserve">.  </w:t>
      </w:r>
    </w:p>
    <w:p w:rsidR="00144E1F" w:rsidRDefault="00144E1F" w:rsidP="00E969F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44E1F" w:rsidRDefault="00144E1F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bCs/>
          <w:lang w:val="bg-BG"/>
        </w:rPr>
        <w:t>3 реда</w:t>
      </w:r>
      <w:r w:rsidRPr="00B57630">
        <w:rPr>
          <w:lang w:val="bg-BG"/>
        </w:rPr>
        <w:t>:</w:t>
      </w:r>
    </w:p>
    <w:p w:rsidR="00144E1F" w:rsidRPr="00F6402B" w:rsidRDefault="00144E1F" w:rsidP="00E969FB">
      <w:pPr>
        <w:numPr>
          <w:ilvl w:val="0"/>
          <w:numId w:val="14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b/>
          <w:bCs/>
          <w:lang w:val="ru-RU"/>
        </w:rPr>
        <w:t>[</w:t>
      </w:r>
      <w:r>
        <w:rPr>
          <w:b/>
          <w:bCs/>
          <w:lang w:val="bg-BG"/>
        </w:rPr>
        <w:t xml:space="preserve">0 </w:t>
      </w:r>
      <w:r w:rsidRPr="00053314">
        <w:rPr>
          <w:b/>
          <w:bCs/>
          <w:lang w:val="ru-RU"/>
        </w:rPr>
        <w:t xml:space="preserve">… </w:t>
      </w:r>
      <w:r>
        <w:rPr>
          <w:b/>
          <w:bCs/>
        </w:rPr>
        <w:t>99]</w:t>
      </w:r>
    </w:p>
    <w:p w:rsidR="00144E1F" w:rsidRPr="00F6402B" w:rsidRDefault="00144E1F" w:rsidP="00E969FB">
      <w:pPr>
        <w:numPr>
          <w:ilvl w:val="0"/>
          <w:numId w:val="14"/>
        </w:numPr>
        <w:spacing w:before="40" w:after="40"/>
        <w:jc w:val="both"/>
        <w:rPr>
          <w:lang w:val="bg-BG"/>
        </w:rPr>
      </w:pPr>
      <w:r w:rsidRPr="00F6402B">
        <w:rPr>
          <w:b/>
          <w:bCs/>
          <w:lang w:val="bg-BG"/>
        </w:rPr>
        <w:t xml:space="preserve">Брой </w:t>
      </w:r>
      <w:r>
        <w:rPr>
          <w:b/>
          <w:bCs/>
          <w:lang w:val="bg-BG"/>
        </w:rPr>
        <w:t>менюта с риба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цяло число в интервала </w:t>
      </w:r>
      <w:r w:rsidRPr="004B331C">
        <w:rPr>
          <w:b/>
          <w:bCs/>
          <w:lang w:val="ru-RU"/>
        </w:rPr>
        <w:t>[0</w:t>
      </w:r>
      <w:r>
        <w:rPr>
          <w:b/>
          <w:bCs/>
          <w:lang w:val="ru-RU"/>
        </w:rPr>
        <w:t xml:space="preserve"> </w:t>
      </w:r>
      <w:r w:rsidRPr="004B331C">
        <w:rPr>
          <w:b/>
          <w:bCs/>
          <w:lang w:val="ru-RU"/>
        </w:rPr>
        <w:t xml:space="preserve">… </w:t>
      </w:r>
      <w:r>
        <w:rPr>
          <w:b/>
          <w:bCs/>
        </w:rPr>
        <w:t>99]</w:t>
      </w:r>
    </w:p>
    <w:p w:rsidR="00144E1F" w:rsidRPr="00F6402B" w:rsidRDefault="00144E1F" w:rsidP="00E969FB">
      <w:pPr>
        <w:numPr>
          <w:ilvl w:val="0"/>
          <w:numId w:val="14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b/>
          <w:bCs/>
          <w:lang w:val="ru-RU"/>
        </w:rPr>
        <w:t>[0</w:t>
      </w:r>
      <w:r>
        <w:rPr>
          <w:b/>
          <w:bCs/>
          <w:lang w:val="ru-RU"/>
        </w:rPr>
        <w:t xml:space="preserve"> </w:t>
      </w:r>
      <w:r w:rsidRPr="004B331C">
        <w:rPr>
          <w:b/>
          <w:bCs/>
          <w:lang w:val="ru-RU"/>
        </w:rPr>
        <w:t xml:space="preserve">… </w:t>
      </w:r>
      <w:r>
        <w:rPr>
          <w:b/>
          <w:bCs/>
        </w:rPr>
        <w:t>99]</w:t>
      </w:r>
    </w:p>
    <w:p w:rsidR="00144E1F" w:rsidRPr="00F9180B" w:rsidRDefault="00144E1F" w:rsidP="00E969F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:rsidR="00144E1F" w:rsidRPr="00F546A4" w:rsidRDefault="00144E1F" w:rsidP="00E969FB">
      <w:pPr>
        <w:spacing w:before="40" w:after="40"/>
        <w:rPr>
          <w:lang w:val="bg-BG"/>
        </w:rPr>
      </w:pPr>
      <w:r w:rsidRPr="46A961E6">
        <w:rPr>
          <w:b/>
          <w:bCs/>
          <w:lang w:val="bg-BG"/>
        </w:rPr>
        <w:t>Да се отпечата на конзолата</w:t>
      </w:r>
      <w:r>
        <w:rPr>
          <w:b/>
          <w:bCs/>
          <w:lang w:val="bg-BG"/>
        </w:rPr>
        <w:t xml:space="preserve"> един ред: </w:t>
      </w:r>
      <w:r w:rsidRPr="46A961E6">
        <w:rPr>
          <w:b/>
          <w:bCs/>
          <w:lang w:val="bg-BG"/>
        </w:rPr>
        <w:t xml:space="preserve"> </w:t>
      </w:r>
      <w:r w:rsidRPr="00053314">
        <w:rPr>
          <w:b/>
          <w:bCs/>
          <w:lang w:val="ru-RU"/>
        </w:rPr>
        <w:t>"{</w:t>
      </w:r>
      <w:r>
        <w:rPr>
          <w:b/>
          <w:bCs/>
          <w:lang w:val="bg-BG"/>
        </w:rPr>
        <w:t>цена на поръчката</w:t>
      </w:r>
      <w:r w:rsidRPr="00053314">
        <w:rPr>
          <w:b/>
          <w:bCs/>
          <w:lang w:val="ru-RU"/>
        </w:rPr>
        <w:t>}"</w:t>
      </w:r>
    </w:p>
    <w:p w:rsidR="00144E1F" w:rsidRPr="003C0CF3" w:rsidRDefault="00144E1F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W w:w="935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985"/>
        <w:gridCol w:w="1260"/>
        <w:gridCol w:w="7110"/>
      </w:tblGrid>
      <w:tr w:rsidR="00144E1F" w:rsidRPr="00CA0A96">
        <w:tc>
          <w:tcPr>
            <w:tcW w:w="985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:rsidR="00144E1F" w:rsidRPr="00CA0A96" w:rsidRDefault="00144E1F" w:rsidP="00CA0A96">
            <w:pPr>
              <w:spacing w:before="0" w:after="0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>Обяснения</w:t>
            </w:r>
          </w:p>
        </w:tc>
      </w:tr>
      <w:tr w:rsidR="00144E1F" w:rsidRPr="00CA0A96">
        <w:trPr>
          <w:trHeight w:val="1696"/>
        </w:trPr>
        <w:tc>
          <w:tcPr>
            <w:tcW w:w="985" w:type="dxa"/>
          </w:tcPr>
          <w:p w:rsidR="00144E1F" w:rsidRPr="00CA0A96" w:rsidRDefault="00144E1F" w:rsidP="00CA0A96">
            <w:pPr>
              <w:spacing w:before="0" w:after="0"/>
              <w:rPr>
                <w:rFonts w:ascii="Consolas" w:hAnsi="Consolas" w:cs="Consolas"/>
                <w:b/>
                <w:bCs/>
                <w:color w:val="FF0000"/>
              </w:rPr>
            </w:pPr>
            <w:r w:rsidRPr="00CA0A96">
              <w:rPr>
                <w:rFonts w:ascii="Consolas" w:hAnsi="Consolas" w:cs="Consolas"/>
                <w:b/>
                <w:bCs/>
                <w:color w:val="FF0000"/>
              </w:rPr>
              <w:t>["</w:t>
            </w:r>
            <w:r w:rsidRPr="00CA0A96">
              <w:rPr>
                <w:rFonts w:ascii="Consolas" w:hAnsi="Consolas" w:cs="Consolas"/>
                <w:b/>
                <w:bCs/>
                <w:color w:val="FF0000"/>
                <w:lang w:val="bg-BG"/>
              </w:rPr>
              <w:t>2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FF000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 w:rsidR="00144E1F" w:rsidRPr="00CA0A96" w:rsidRDefault="00144E1F" w:rsidP="00CA0A96">
            <w:pPr>
              <w:spacing w:before="0" w:after="0"/>
              <w:rPr>
                <w:rFonts w:ascii="Consolas" w:hAnsi="Consolas" w:cs="Consolas"/>
                <w:b/>
                <w:bCs/>
                <w:color w:val="0070C0"/>
              </w:rPr>
            </w:pPr>
            <w:r w:rsidRPr="00CA0A96">
              <w:rPr>
                <w:rFonts w:ascii="Consolas" w:hAnsi="Consolas" w:cs="Consolas"/>
                <w:b/>
                <w:bCs/>
                <w:color w:val="0070C0"/>
                <w:lang w:val="bg-BG"/>
              </w:rPr>
              <w:t>"4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0070C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color w:val="0070C0"/>
              </w:rPr>
              <w:t>,</w:t>
            </w:r>
          </w:p>
          <w:p w:rsidR="00144E1F" w:rsidRPr="00CA0A96" w:rsidRDefault="00144E1F" w:rsidP="00CA0A96">
            <w:pPr>
              <w:spacing w:before="0" w:after="0"/>
              <w:rPr>
                <w:rFonts w:ascii="Consolas" w:hAnsi="Consolas" w:cs="Consolas"/>
              </w:rPr>
            </w:pPr>
            <w:r w:rsidRPr="00CA0A96">
              <w:rPr>
                <w:rFonts w:ascii="Consolas" w:hAnsi="Consolas" w:cs="Consolas"/>
                <w:b/>
                <w:bCs/>
                <w:color w:val="00B050"/>
                <w:lang w:val="bg-BG"/>
              </w:rPr>
              <w:t>"3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00B05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color w:val="00B050"/>
              </w:rPr>
              <w:t>]</w:t>
            </w:r>
          </w:p>
        </w:tc>
        <w:tc>
          <w:tcPr>
            <w:tcW w:w="1260" w:type="dxa"/>
          </w:tcPr>
          <w:p w:rsidR="00144E1F" w:rsidRPr="00CA0A96" w:rsidRDefault="00144E1F" w:rsidP="00CA0A96">
            <w:pPr>
              <w:spacing w:before="40" w:after="40" w:line="240" w:lineRule="auto"/>
              <w:jc w:val="center"/>
              <w:rPr>
                <w:rFonts w:ascii="Consolas" w:hAnsi="Consolas" w:cs="Consolas"/>
              </w:rPr>
            </w:pPr>
            <w:r w:rsidRPr="00CA0A96">
              <w:rPr>
                <w:rFonts w:ascii="Consolas" w:hAnsi="Consolas" w:cs="Consolas"/>
              </w:rPr>
              <w:t>116.2</w:t>
            </w:r>
          </w:p>
        </w:tc>
        <w:tc>
          <w:tcPr>
            <w:tcW w:w="7110" w:type="dxa"/>
          </w:tcPr>
          <w:p w:rsidR="00144E1F" w:rsidRPr="00CA0A96" w:rsidRDefault="00144E1F" w:rsidP="00CA0A96">
            <w:pPr>
              <w:spacing w:before="40" w:after="40"/>
              <w:rPr>
                <w:b/>
                <w:bCs/>
                <w:lang w:val="ru-RU"/>
              </w:rPr>
            </w:pPr>
            <w:r w:rsidRPr="00CA0A96">
              <w:rPr>
                <w:b/>
                <w:bCs/>
                <w:lang w:val="bg-BG"/>
              </w:rPr>
              <w:t xml:space="preserve">Цена за пилешките менюта: </w:t>
            </w:r>
            <w:r w:rsidRPr="00CA0A96">
              <w:rPr>
                <w:b/>
                <w:bCs/>
                <w:color w:val="FF0000"/>
                <w:lang w:val="bg-BG"/>
              </w:rPr>
              <w:t>2</w:t>
            </w:r>
            <w:r w:rsidRPr="00CA0A96">
              <w:rPr>
                <w:b/>
                <w:bCs/>
                <w:lang w:val="bg-BG"/>
              </w:rPr>
              <w:t xml:space="preserve"> броя * </w:t>
            </w:r>
            <w:r w:rsidRPr="00CA0A96">
              <w:rPr>
                <w:b/>
                <w:bCs/>
                <w:color w:val="00B0F0"/>
                <w:lang w:val="bg-BG"/>
              </w:rPr>
              <w:t xml:space="preserve">10.35  </w:t>
            </w:r>
            <w:r w:rsidRPr="00CA0A96">
              <w:rPr>
                <w:b/>
                <w:bCs/>
                <w:lang w:val="bg-BG"/>
              </w:rPr>
              <w:t xml:space="preserve">= </w:t>
            </w:r>
            <w:r w:rsidRPr="00CA0A96">
              <w:rPr>
                <w:b/>
                <w:bCs/>
                <w:color w:val="7030A0"/>
                <w:lang w:val="bg-BG"/>
              </w:rPr>
              <w:t>20.70</w:t>
            </w:r>
          </w:p>
          <w:p w:rsidR="00144E1F" w:rsidRPr="00CA0A96" w:rsidRDefault="00144E1F" w:rsidP="00CA0A96">
            <w:pPr>
              <w:spacing w:before="40" w:after="40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 xml:space="preserve">Цена за менютата с риба: </w:t>
            </w:r>
            <w:r w:rsidRPr="00CA0A96">
              <w:rPr>
                <w:b/>
                <w:bCs/>
                <w:color w:val="0070C0"/>
                <w:lang w:val="bg-BG"/>
              </w:rPr>
              <w:t xml:space="preserve">4 </w:t>
            </w:r>
            <w:r w:rsidRPr="00CA0A96">
              <w:rPr>
                <w:b/>
                <w:bCs/>
                <w:lang w:val="bg-BG"/>
              </w:rPr>
              <w:t xml:space="preserve">броя * </w:t>
            </w:r>
            <w:r w:rsidRPr="00CA0A96">
              <w:rPr>
                <w:b/>
                <w:bCs/>
                <w:color w:val="FFC000"/>
                <w:lang w:val="bg-BG"/>
              </w:rPr>
              <w:t xml:space="preserve">12.40 </w:t>
            </w:r>
            <w:r w:rsidRPr="00CA0A96">
              <w:rPr>
                <w:b/>
                <w:bCs/>
                <w:lang w:val="bg-BG"/>
              </w:rPr>
              <w:t xml:space="preserve">= </w:t>
            </w:r>
            <w:r w:rsidRPr="00CA0A96">
              <w:rPr>
                <w:b/>
                <w:bCs/>
                <w:color w:val="92D050"/>
                <w:lang w:val="bg-BG"/>
              </w:rPr>
              <w:t>49.60</w:t>
            </w:r>
          </w:p>
          <w:p w:rsidR="00144E1F" w:rsidRPr="00CA0A96" w:rsidRDefault="00144E1F" w:rsidP="00CA0A96">
            <w:pPr>
              <w:spacing w:before="40" w:after="40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>Цена за вегетарианските менюта:</w:t>
            </w:r>
            <w:r w:rsidRPr="00CA0A96">
              <w:rPr>
                <w:b/>
                <w:bCs/>
                <w:color w:val="00B050"/>
                <w:lang w:val="bg-BG"/>
              </w:rPr>
              <w:t xml:space="preserve"> 3 </w:t>
            </w:r>
            <w:r w:rsidRPr="00CA0A96">
              <w:rPr>
                <w:b/>
                <w:bCs/>
                <w:lang w:val="bg-BG"/>
              </w:rPr>
              <w:t xml:space="preserve">броя * </w:t>
            </w:r>
            <w:r w:rsidRPr="00CA0A96">
              <w:rPr>
                <w:b/>
                <w:bCs/>
                <w:color w:val="4BACC6"/>
                <w:lang w:val="bg-BG"/>
              </w:rPr>
              <w:t xml:space="preserve">8.15 </w:t>
            </w:r>
            <w:r w:rsidRPr="00CA0A96">
              <w:rPr>
                <w:b/>
                <w:bCs/>
                <w:lang w:val="bg-BG"/>
              </w:rPr>
              <w:t xml:space="preserve">= </w:t>
            </w:r>
            <w:r w:rsidRPr="00CA0A96">
              <w:rPr>
                <w:b/>
                <w:bCs/>
                <w:color w:val="E36C0A"/>
                <w:lang w:val="bg-BG"/>
              </w:rPr>
              <w:t>24.45</w:t>
            </w:r>
          </w:p>
          <w:p w:rsidR="00144E1F" w:rsidRPr="00CA0A96" w:rsidRDefault="00144E1F" w:rsidP="00CA0A96">
            <w:pPr>
              <w:tabs>
                <w:tab w:val="left" w:pos="5414"/>
              </w:tabs>
              <w:spacing w:before="40" w:after="40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 xml:space="preserve">Обща цена на менютата: </w:t>
            </w:r>
            <w:r w:rsidRPr="00CA0A96">
              <w:rPr>
                <w:b/>
                <w:bCs/>
                <w:color w:val="7030A0"/>
                <w:lang w:val="bg-BG"/>
              </w:rPr>
              <w:t>20.70</w:t>
            </w:r>
            <w:r w:rsidRPr="00CA0A96">
              <w:rPr>
                <w:b/>
                <w:bCs/>
                <w:lang w:val="bg-BG"/>
              </w:rPr>
              <w:t xml:space="preserve"> + </w:t>
            </w:r>
            <w:r w:rsidRPr="00CA0A96">
              <w:rPr>
                <w:b/>
                <w:bCs/>
                <w:color w:val="92D050"/>
                <w:lang w:val="bg-BG"/>
              </w:rPr>
              <w:t>49.60</w:t>
            </w:r>
            <w:r w:rsidRPr="00CA0A96">
              <w:rPr>
                <w:b/>
                <w:bCs/>
                <w:lang w:val="bg-BG"/>
              </w:rPr>
              <w:t xml:space="preserve"> + </w:t>
            </w:r>
            <w:r w:rsidRPr="00CA0A96">
              <w:rPr>
                <w:b/>
                <w:bCs/>
                <w:color w:val="E36C0A"/>
                <w:lang w:val="bg-BG"/>
              </w:rPr>
              <w:t>24.45</w:t>
            </w:r>
            <w:r w:rsidRPr="00CA0A96">
              <w:rPr>
                <w:b/>
                <w:bCs/>
                <w:lang w:val="bg-BG"/>
              </w:rPr>
              <w:t xml:space="preserve"> = </w:t>
            </w:r>
            <w:r w:rsidRPr="00CA0A96">
              <w:rPr>
                <w:b/>
                <w:bCs/>
                <w:color w:val="5F497A"/>
                <w:lang w:val="bg-BG"/>
              </w:rPr>
              <w:t>94.75</w:t>
            </w:r>
          </w:p>
          <w:p w:rsidR="00144E1F" w:rsidRPr="00CA0A96" w:rsidRDefault="00144E1F" w:rsidP="00CA0A96">
            <w:pPr>
              <w:tabs>
                <w:tab w:val="left" w:pos="5414"/>
              </w:tabs>
              <w:spacing w:before="40" w:after="40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 xml:space="preserve">Цена на десерта: 20% от </w:t>
            </w:r>
            <w:r w:rsidRPr="00CA0A96">
              <w:rPr>
                <w:b/>
                <w:bCs/>
                <w:color w:val="5F497A"/>
                <w:lang w:val="bg-BG"/>
              </w:rPr>
              <w:t>94.75</w:t>
            </w:r>
            <w:r w:rsidRPr="00CA0A96">
              <w:rPr>
                <w:b/>
                <w:bCs/>
                <w:color w:val="5F497A"/>
              </w:rPr>
              <w:t xml:space="preserve"> </w:t>
            </w:r>
            <w:r w:rsidRPr="00CA0A96">
              <w:rPr>
                <w:b/>
                <w:bCs/>
                <w:lang w:val="bg-BG"/>
              </w:rPr>
              <w:t xml:space="preserve">= </w:t>
            </w:r>
            <w:r w:rsidRPr="00CA0A96">
              <w:rPr>
                <w:b/>
                <w:bCs/>
                <w:color w:val="943634"/>
                <w:lang w:val="bg-BG"/>
              </w:rPr>
              <w:t>18.95</w:t>
            </w:r>
          </w:p>
          <w:p w:rsidR="00144E1F" w:rsidRPr="00CA0A96" w:rsidRDefault="00144E1F" w:rsidP="00CA0A96">
            <w:pPr>
              <w:tabs>
                <w:tab w:val="left" w:pos="5414"/>
              </w:tabs>
              <w:spacing w:before="40" w:after="40"/>
              <w:rPr>
                <w:b/>
                <w:bCs/>
                <w:lang w:val="ru-RU"/>
              </w:rPr>
            </w:pPr>
            <w:r w:rsidRPr="00CA0A96">
              <w:rPr>
                <w:b/>
                <w:bCs/>
                <w:lang w:val="bg-BG"/>
              </w:rPr>
              <w:t xml:space="preserve">Цена на доставка: </w:t>
            </w:r>
            <w:r w:rsidRPr="00CA0A96">
              <w:rPr>
                <w:b/>
                <w:bCs/>
                <w:color w:val="FF00FF"/>
                <w:lang w:val="bg-BG"/>
              </w:rPr>
              <w:t xml:space="preserve">2.50 </w:t>
            </w:r>
            <w:r w:rsidRPr="00CA0A96">
              <w:rPr>
                <w:b/>
                <w:bCs/>
                <w:lang w:val="bg-BG"/>
              </w:rPr>
              <w:t>(по условие)</w:t>
            </w:r>
          </w:p>
          <w:p w:rsidR="00144E1F" w:rsidRPr="00CA0A96" w:rsidRDefault="00144E1F" w:rsidP="00CA0A96">
            <w:pPr>
              <w:tabs>
                <w:tab w:val="left" w:pos="5414"/>
              </w:tabs>
              <w:spacing w:before="40" w:after="40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 xml:space="preserve">Обща цена на поръчката: </w:t>
            </w:r>
            <w:r w:rsidRPr="00CA0A96">
              <w:rPr>
                <w:b/>
                <w:bCs/>
                <w:color w:val="5F497A"/>
                <w:lang w:val="bg-BG"/>
              </w:rPr>
              <w:t xml:space="preserve">94.75 </w:t>
            </w:r>
            <w:r w:rsidRPr="00CA0A96">
              <w:rPr>
                <w:b/>
                <w:bCs/>
                <w:lang w:val="bg-BG"/>
              </w:rPr>
              <w:t xml:space="preserve">+ </w:t>
            </w:r>
            <w:r w:rsidRPr="00CA0A96">
              <w:rPr>
                <w:b/>
                <w:bCs/>
                <w:color w:val="943634"/>
                <w:lang w:val="bg-BG"/>
              </w:rPr>
              <w:t xml:space="preserve">18.95 </w:t>
            </w:r>
            <w:r w:rsidRPr="00CA0A96">
              <w:rPr>
                <w:b/>
                <w:bCs/>
                <w:lang w:val="bg-BG"/>
              </w:rPr>
              <w:t xml:space="preserve">+ </w:t>
            </w:r>
            <w:r w:rsidRPr="00CA0A96">
              <w:rPr>
                <w:b/>
                <w:bCs/>
                <w:color w:val="FF00FF"/>
                <w:lang w:val="bg-BG"/>
              </w:rPr>
              <w:t xml:space="preserve">2.50 </w:t>
            </w:r>
            <w:r w:rsidRPr="00CA0A96">
              <w:rPr>
                <w:b/>
                <w:bCs/>
                <w:lang w:val="bg-BG"/>
              </w:rPr>
              <w:t>= 116.20</w:t>
            </w:r>
          </w:p>
        </w:tc>
      </w:tr>
      <w:tr w:rsidR="00144E1F" w:rsidRPr="00CA0A96">
        <w:tc>
          <w:tcPr>
            <w:tcW w:w="985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  <w:lang w:val="bg-BG"/>
              </w:rPr>
            </w:pPr>
          </w:p>
        </w:tc>
      </w:tr>
      <w:tr w:rsidR="00144E1F" w:rsidRPr="00CA0A96">
        <w:trPr>
          <w:trHeight w:val="406"/>
        </w:trPr>
        <w:tc>
          <w:tcPr>
            <w:tcW w:w="985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 w:rsidRPr="00CA0A96">
              <w:rPr>
                <w:rFonts w:ascii="Consolas" w:hAnsi="Consolas" w:cs="Consolas"/>
                <w:b/>
                <w:bCs/>
                <w:color w:val="FF0000"/>
              </w:rPr>
              <w:t>["9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FF0000"/>
              </w:rPr>
              <w:t>",</w:t>
            </w:r>
          </w:p>
          <w:p w:rsidR="00144E1F" w:rsidRPr="00CA0A96" w:rsidRDefault="00144E1F" w:rsidP="00CA0A96">
            <w:pPr>
              <w:spacing w:before="0" w:after="0"/>
              <w:rPr>
                <w:rFonts w:ascii="Consolas" w:hAnsi="Consolas" w:cs="Consolas"/>
                <w:b/>
                <w:bCs/>
                <w:color w:val="0070C0"/>
              </w:rPr>
            </w:pPr>
            <w:r w:rsidRPr="00CA0A96">
              <w:rPr>
                <w:rFonts w:ascii="Consolas" w:hAnsi="Consolas" w:cs="Consolas"/>
                <w:b/>
                <w:bCs/>
                <w:color w:val="0070C0"/>
              </w:rPr>
              <w:t>"2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0070C0"/>
              </w:rPr>
              <w:t>",</w:t>
            </w:r>
          </w:p>
          <w:p w:rsidR="00144E1F" w:rsidRPr="00CA0A96" w:rsidRDefault="00144E1F" w:rsidP="00CA0A96">
            <w:pPr>
              <w:spacing w:before="0" w:after="0"/>
              <w:rPr>
                <w:rFonts w:ascii="Consolas" w:hAnsi="Consolas" w:cs="Consolas"/>
              </w:rPr>
            </w:pPr>
            <w:r w:rsidRPr="00CA0A96">
              <w:rPr>
                <w:rFonts w:ascii="Consolas" w:hAnsi="Consolas" w:cs="Consolas"/>
                <w:b/>
                <w:bCs/>
                <w:color w:val="00B050"/>
                <w:lang w:val="bg-BG"/>
              </w:rPr>
              <w:t>"6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00B05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color w:val="00B050"/>
              </w:rPr>
              <w:t>]</w:t>
            </w:r>
          </w:p>
        </w:tc>
        <w:tc>
          <w:tcPr>
            <w:tcW w:w="1260" w:type="dxa"/>
          </w:tcPr>
          <w:p w:rsidR="00144E1F" w:rsidRPr="00CA0A96" w:rsidRDefault="00144E1F" w:rsidP="00CA0A96">
            <w:pPr>
              <w:spacing w:before="40" w:after="40" w:line="240" w:lineRule="auto"/>
              <w:jc w:val="center"/>
              <w:rPr>
                <w:rFonts w:ascii="Consolas" w:hAnsi="Consolas" w:cs="Consolas"/>
                <w:lang w:val="bg-BG"/>
              </w:rPr>
            </w:pPr>
            <w:r w:rsidRPr="00CA0A96">
              <w:rPr>
                <w:rFonts w:ascii="Consolas" w:hAnsi="Consolas" w:cs="Consolas"/>
              </w:rPr>
              <w:t>202.72</w:t>
            </w:r>
          </w:p>
        </w:tc>
        <w:tc>
          <w:tcPr>
            <w:tcW w:w="7110" w:type="dxa"/>
          </w:tcPr>
          <w:p w:rsidR="00144E1F" w:rsidRPr="00CA0A96" w:rsidRDefault="00144E1F" w:rsidP="00CA0A96">
            <w:pPr>
              <w:spacing w:before="40" w:after="40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 xml:space="preserve">Цена за пилешките менюта: </w:t>
            </w:r>
            <w:r w:rsidRPr="00CA0A96">
              <w:rPr>
                <w:b/>
                <w:bCs/>
                <w:color w:val="FF0000"/>
              </w:rPr>
              <w:t>9</w:t>
            </w:r>
            <w:r w:rsidRPr="00CA0A96">
              <w:rPr>
                <w:b/>
                <w:bCs/>
                <w:lang w:val="bg-BG"/>
              </w:rPr>
              <w:t xml:space="preserve"> броя * </w:t>
            </w:r>
            <w:r w:rsidRPr="00CA0A96">
              <w:rPr>
                <w:b/>
                <w:bCs/>
                <w:color w:val="00B0F0"/>
                <w:lang w:val="bg-BG"/>
              </w:rPr>
              <w:t xml:space="preserve">10.35  </w:t>
            </w:r>
            <w:r w:rsidRPr="00CA0A96">
              <w:rPr>
                <w:b/>
                <w:bCs/>
                <w:lang w:val="bg-BG"/>
              </w:rPr>
              <w:t xml:space="preserve">= </w:t>
            </w:r>
            <w:r w:rsidRPr="00CA0A96">
              <w:rPr>
                <w:b/>
                <w:bCs/>
                <w:color w:val="7030A0"/>
              </w:rPr>
              <w:t>93.15</w:t>
            </w:r>
          </w:p>
          <w:p w:rsidR="00144E1F" w:rsidRPr="00CA0A96" w:rsidRDefault="00144E1F" w:rsidP="00CA0A96">
            <w:pPr>
              <w:spacing w:before="40" w:after="40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 xml:space="preserve">Цена за менютата с риба: </w:t>
            </w:r>
            <w:r w:rsidRPr="00CA0A96">
              <w:rPr>
                <w:b/>
                <w:bCs/>
                <w:color w:val="0070C0"/>
              </w:rPr>
              <w:t>2</w:t>
            </w:r>
            <w:r w:rsidRPr="00CA0A96">
              <w:rPr>
                <w:b/>
                <w:bCs/>
                <w:color w:val="0070C0"/>
                <w:lang w:val="bg-BG"/>
              </w:rPr>
              <w:t xml:space="preserve"> </w:t>
            </w:r>
            <w:r w:rsidRPr="00CA0A96">
              <w:rPr>
                <w:b/>
                <w:bCs/>
                <w:lang w:val="bg-BG"/>
              </w:rPr>
              <w:t xml:space="preserve">броя * </w:t>
            </w:r>
            <w:r w:rsidRPr="00CA0A96">
              <w:rPr>
                <w:b/>
                <w:bCs/>
                <w:color w:val="FFC000"/>
                <w:lang w:val="bg-BG"/>
              </w:rPr>
              <w:t xml:space="preserve">12.40 </w:t>
            </w:r>
            <w:r w:rsidRPr="00CA0A96">
              <w:rPr>
                <w:b/>
                <w:bCs/>
                <w:lang w:val="bg-BG"/>
              </w:rPr>
              <w:t xml:space="preserve">= </w:t>
            </w:r>
            <w:r w:rsidRPr="00CA0A96">
              <w:rPr>
                <w:b/>
                <w:bCs/>
                <w:color w:val="92D050"/>
              </w:rPr>
              <w:t>24.80</w:t>
            </w:r>
          </w:p>
          <w:p w:rsidR="00144E1F" w:rsidRPr="00CA0A96" w:rsidRDefault="00144E1F" w:rsidP="00CA0A96">
            <w:pPr>
              <w:spacing w:before="40" w:after="40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Цена за вегетарианските менюта:</w:t>
            </w:r>
            <w:r w:rsidRPr="00CA0A96">
              <w:rPr>
                <w:b/>
                <w:bCs/>
                <w:color w:val="00B050"/>
                <w:lang w:val="bg-BG"/>
              </w:rPr>
              <w:t xml:space="preserve"> </w:t>
            </w:r>
            <w:r w:rsidRPr="00CA0A96">
              <w:rPr>
                <w:b/>
                <w:bCs/>
                <w:color w:val="00B050"/>
              </w:rPr>
              <w:t>6</w:t>
            </w:r>
            <w:r w:rsidRPr="00CA0A96">
              <w:rPr>
                <w:b/>
                <w:bCs/>
                <w:color w:val="00B050"/>
                <w:lang w:val="bg-BG"/>
              </w:rPr>
              <w:t xml:space="preserve"> </w:t>
            </w:r>
            <w:r w:rsidRPr="00CA0A96">
              <w:rPr>
                <w:b/>
                <w:bCs/>
                <w:lang w:val="bg-BG"/>
              </w:rPr>
              <w:t xml:space="preserve">броя * </w:t>
            </w:r>
            <w:r w:rsidRPr="00CA0A96">
              <w:rPr>
                <w:b/>
                <w:bCs/>
                <w:color w:val="4BACC6"/>
                <w:lang w:val="bg-BG"/>
              </w:rPr>
              <w:t xml:space="preserve">8.15 </w:t>
            </w:r>
            <w:r w:rsidRPr="00CA0A96">
              <w:rPr>
                <w:b/>
                <w:bCs/>
                <w:lang w:val="bg-BG"/>
              </w:rPr>
              <w:t xml:space="preserve">= </w:t>
            </w:r>
            <w:r w:rsidRPr="00CA0A96">
              <w:rPr>
                <w:b/>
                <w:bCs/>
                <w:color w:val="E36C0A"/>
              </w:rPr>
              <w:t>48.90</w:t>
            </w:r>
          </w:p>
          <w:p w:rsidR="00144E1F" w:rsidRPr="00CA0A96" w:rsidRDefault="00144E1F" w:rsidP="00CA0A96">
            <w:pPr>
              <w:tabs>
                <w:tab w:val="left" w:pos="5414"/>
              </w:tabs>
              <w:spacing w:before="40" w:after="40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 xml:space="preserve">Обща цена на менютата: </w:t>
            </w:r>
            <w:r w:rsidRPr="00CA0A96">
              <w:rPr>
                <w:b/>
                <w:bCs/>
                <w:color w:val="7030A0"/>
              </w:rPr>
              <w:t xml:space="preserve">93.15 </w:t>
            </w:r>
            <w:r w:rsidRPr="00CA0A96">
              <w:rPr>
                <w:b/>
                <w:bCs/>
                <w:lang w:val="bg-BG"/>
              </w:rPr>
              <w:t xml:space="preserve">+ </w:t>
            </w:r>
            <w:r w:rsidRPr="00CA0A96">
              <w:rPr>
                <w:b/>
                <w:bCs/>
                <w:color w:val="92D050"/>
              </w:rPr>
              <w:t xml:space="preserve">24.80 </w:t>
            </w:r>
            <w:r w:rsidRPr="00CA0A96">
              <w:rPr>
                <w:b/>
                <w:bCs/>
                <w:lang w:val="bg-BG"/>
              </w:rPr>
              <w:t xml:space="preserve">+ </w:t>
            </w:r>
            <w:r w:rsidRPr="00CA0A96">
              <w:rPr>
                <w:b/>
                <w:bCs/>
                <w:color w:val="E36C0A"/>
              </w:rPr>
              <w:t xml:space="preserve">48.90 </w:t>
            </w:r>
            <w:r w:rsidRPr="00CA0A96">
              <w:rPr>
                <w:b/>
                <w:bCs/>
                <w:lang w:val="bg-BG"/>
              </w:rPr>
              <w:t xml:space="preserve">= </w:t>
            </w:r>
            <w:r w:rsidRPr="00CA0A96">
              <w:rPr>
                <w:b/>
                <w:bCs/>
                <w:color w:val="5F497A"/>
              </w:rPr>
              <w:t>166.85</w:t>
            </w:r>
          </w:p>
          <w:p w:rsidR="00144E1F" w:rsidRPr="00CA0A96" w:rsidRDefault="00144E1F" w:rsidP="00CA0A96">
            <w:pPr>
              <w:tabs>
                <w:tab w:val="left" w:pos="5414"/>
              </w:tabs>
              <w:spacing w:before="40" w:after="40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 xml:space="preserve">Цена на десерта: 20% от </w:t>
            </w:r>
            <w:r w:rsidRPr="00CA0A96">
              <w:rPr>
                <w:b/>
                <w:bCs/>
                <w:color w:val="5F497A"/>
              </w:rPr>
              <w:t xml:space="preserve">166.85 </w:t>
            </w:r>
            <w:r w:rsidRPr="00CA0A96">
              <w:rPr>
                <w:b/>
                <w:bCs/>
                <w:lang w:val="bg-BG"/>
              </w:rPr>
              <w:t xml:space="preserve">= </w:t>
            </w:r>
            <w:r w:rsidRPr="00CA0A96">
              <w:rPr>
                <w:b/>
                <w:bCs/>
                <w:color w:val="943634"/>
              </w:rPr>
              <w:t>33.37</w:t>
            </w:r>
          </w:p>
          <w:p w:rsidR="00144E1F" w:rsidRPr="00CA0A96" w:rsidRDefault="00144E1F" w:rsidP="00CA0A96">
            <w:pPr>
              <w:tabs>
                <w:tab w:val="left" w:pos="5414"/>
              </w:tabs>
              <w:spacing w:before="40" w:after="40"/>
              <w:rPr>
                <w:b/>
                <w:bCs/>
                <w:lang w:val="ru-RU"/>
              </w:rPr>
            </w:pPr>
            <w:r w:rsidRPr="00CA0A96">
              <w:rPr>
                <w:b/>
                <w:bCs/>
                <w:lang w:val="bg-BG"/>
              </w:rPr>
              <w:t xml:space="preserve">Цена на доставка: </w:t>
            </w:r>
            <w:r w:rsidRPr="00CA0A96">
              <w:rPr>
                <w:b/>
                <w:bCs/>
                <w:color w:val="FF00FF"/>
                <w:lang w:val="bg-BG"/>
              </w:rPr>
              <w:t xml:space="preserve">2.50 </w:t>
            </w:r>
            <w:r w:rsidRPr="00CA0A96">
              <w:rPr>
                <w:b/>
                <w:bCs/>
                <w:lang w:val="bg-BG"/>
              </w:rPr>
              <w:t>(по условие)</w:t>
            </w:r>
          </w:p>
          <w:p w:rsidR="00144E1F" w:rsidRPr="00CA0A96" w:rsidRDefault="00144E1F" w:rsidP="00CA0A96">
            <w:pPr>
              <w:spacing w:before="40" w:after="40" w:line="240" w:lineRule="auto"/>
              <w:rPr>
                <w:rFonts w:ascii="Consolas" w:hAnsi="Consolas" w:cs="Consolas"/>
              </w:rPr>
            </w:pPr>
            <w:r w:rsidRPr="00CA0A96">
              <w:rPr>
                <w:b/>
                <w:bCs/>
                <w:lang w:val="bg-BG"/>
              </w:rPr>
              <w:t xml:space="preserve">Обща цена на поръчката: </w:t>
            </w:r>
            <w:r w:rsidRPr="00CA0A96">
              <w:rPr>
                <w:b/>
                <w:bCs/>
                <w:color w:val="5F497A"/>
              </w:rPr>
              <w:t xml:space="preserve">166.85 </w:t>
            </w:r>
            <w:r w:rsidRPr="00CA0A96">
              <w:rPr>
                <w:b/>
                <w:bCs/>
                <w:lang w:val="bg-BG"/>
              </w:rPr>
              <w:t xml:space="preserve">+ </w:t>
            </w:r>
            <w:r w:rsidRPr="00CA0A96">
              <w:rPr>
                <w:b/>
                <w:bCs/>
                <w:color w:val="943634"/>
              </w:rPr>
              <w:t xml:space="preserve">33.37 </w:t>
            </w:r>
            <w:r w:rsidRPr="00CA0A96">
              <w:rPr>
                <w:b/>
                <w:bCs/>
                <w:lang w:val="bg-BG"/>
              </w:rPr>
              <w:t xml:space="preserve">+ </w:t>
            </w:r>
            <w:r w:rsidRPr="00CA0A96">
              <w:rPr>
                <w:b/>
                <w:bCs/>
                <w:color w:val="FF00FF"/>
                <w:lang w:val="bg-BG"/>
              </w:rPr>
              <w:t xml:space="preserve">2.50 </w:t>
            </w:r>
            <w:r w:rsidRPr="00CA0A96">
              <w:rPr>
                <w:b/>
                <w:bCs/>
                <w:lang w:val="bg-BG"/>
              </w:rPr>
              <w:t xml:space="preserve">= </w:t>
            </w:r>
            <w:r w:rsidRPr="00CA0A96">
              <w:rPr>
                <w:b/>
                <w:bCs/>
              </w:rPr>
              <w:t>202.72</w:t>
            </w:r>
          </w:p>
        </w:tc>
      </w:tr>
    </w:tbl>
    <w:p w:rsidR="00144E1F" w:rsidRDefault="00144E1F" w:rsidP="00E969FB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t>Баскетболно оборудване</w:t>
      </w:r>
    </w:p>
    <w:p w:rsidR="00144E1F" w:rsidRDefault="00144E1F" w:rsidP="00E969FB">
      <w:pPr>
        <w:spacing w:before="40" w:after="40"/>
        <w:rPr>
          <w:b/>
          <w:bCs/>
          <w:lang w:val="bg-BG"/>
        </w:rPr>
      </w:pPr>
      <w:r>
        <w:rPr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b/>
          <w:bCs/>
          <w:lang w:val="ru-RU"/>
        </w:rPr>
        <w:t>,</w:t>
      </w:r>
      <w:r>
        <w:rPr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:rsidR="00144E1F" w:rsidRDefault="00144E1F" w:rsidP="00E969FB">
      <w:pPr>
        <w:numPr>
          <w:ilvl w:val="0"/>
          <w:numId w:val="15"/>
        </w:numPr>
        <w:spacing w:before="40" w:after="40"/>
        <w:ind w:left="720"/>
        <w:jc w:val="both"/>
        <w:rPr>
          <w:b/>
          <w:bCs/>
          <w:lang w:val="bg-BG"/>
        </w:rPr>
      </w:pPr>
      <w:r>
        <w:rPr>
          <w:b/>
          <w:bCs/>
          <w:lang w:val="bg-BG"/>
        </w:rPr>
        <w:t>Баскетболни кецове – цената им е 40% по-малка от таксата за една година</w:t>
      </w:r>
    </w:p>
    <w:p w:rsidR="00144E1F" w:rsidRDefault="00144E1F" w:rsidP="00E969FB">
      <w:pPr>
        <w:numPr>
          <w:ilvl w:val="0"/>
          <w:numId w:val="15"/>
        </w:numPr>
        <w:spacing w:before="40" w:after="40"/>
        <w:ind w:left="720"/>
        <w:jc w:val="both"/>
        <w:rPr>
          <w:b/>
          <w:bCs/>
          <w:lang w:val="bg-BG"/>
        </w:rPr>
      </w:pPr>
      <w:r>
        <w:rPr>
          <w:b/>
          <w:bCs/>
          <w:lang w:val="bg-BG"/>
        </w:rPr>
        <w:t>Баскетболен екип – цената му е 20% по-евтина от тази на кецовете</w:t>
      </w:r>
    </w:p>
    <w:p w:rsidR="00144E1F" w:rsidRDefault="00144E1F" w:rsidP="00E969FB">
      <w:pPr>
        <w:numPr>
          <w:ilvl w:val="0"/>
          <w:numId w:val="15"/>
        </w:numPr>
        <w:spacing w:before="40" w:after="40"/>
        <w:ind w:left="720"/>
        <w:jc w:val="both"/>
        <w:rPr>
          <w:b/>
          <w:bCs/>
          <w:lang w:val="bg-BG"/>
        </w:rPr>
      </w:pPr>
      <w:r>
        <w:rPr>
          <w:b/>
          <w:bCs/>
          <w:lang w:val="bg-BG"/>
        </w:rPr>
        <w:t>Баскетболна топка – цената ѝ е 1 / 4 от цената на баскетболния екип</w:t>
      </w:r>
    </w:p>
    <w:p w:rsidR="00144E1F" w:rsidRDefault="00144E1F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 w:cs="Calibri"/>
        </w:rPr>
      </w:pPr>
      <w:r>
        <w:rPr>
          <w:rStyle w:val="CodeChar"/>
          <w:rFonts w:ascii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:rsidR="00144E1F" w:rsidRDefault="00144E1F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:rsidR="00144E1F" w:rsidRDefault="00144E1F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1 ред</w:t>
      </w:r>
      <w:r>
        <w:rPr>
          <w:lang w:val="bg-BG"/>
        </w:rPr>
        <w:t>:</w:t>
      </w:r>
    </w:p>
    <w:p w:rsidR="00144E1F" w:rsidRDefault="00144E1F" w:rsidP="00E969FB">
      <w:pPr>
        <w:numPr>
          <w:ilvl w:val="0"/>
          <w:numId w:val="24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b/>
          <w:bCs/>
          <w:lang w:val="ru-RU"/>
        </w:rPr>
        <w:t xml:space="preserve">[0… </w:t>
      </w:r>
      <w:r>
        <w:rPr>
          <w:b/>
          <w:bCs/>
        </w:rPr>
        <w:t>9999]</w:t>
      </w:r>
    </w:p>
    <w:p w:rsidR="00144E1F" w:rsidRDefault="00144E1F" w:rsidP="00E969FB">
      <w:pPr>
        <w:pStyle w:val="Heading3"/>
        <w:spacing w:before="40"/>
        <w:jc w:val="both"/>
      </w:pPr>
      <w:r>
        <w:rPr>
          <w:lang w:val="bg-BG"/>
        </w:rPr>
        <w:t>Изход</w:t>
      </w:r>
    </w:p>
    <w:p w:rsidR="00144E1F" w:rsidRDefault="00144E1F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bCs/>
          <w:lang w:val="bg-BG"/>
        </w:rPr>
        <w:t>колко ще са разходите на Джеси, ако започне да спортува баскетбол.</w:t>
      </w:r>
    </w:p>
    <w:p w:rsidR="00144E1F" w:rsidRDefault="00144E1F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W w:w="944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1185"/>
        <w:gridCol w:w="1321"/>
        <w:gridCol w:w="6939"/>
      </w:tblGrid>
      <w:tr w:rsidR="00144E1F" w:rsidRPr="00CA0A96">
        <w:tc>
          <w:tcPr>
            <w:tcW w:w="1185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>Обяснения</w:t>
            </w:r>
          </w:p>
        </w:tc>
      </w:tr>
      <w:tr w:rsidR="00144E1F" w:rsidRPr="00CA0A96">
        <w:trPr>
          <w:trHeight w:val="1696"/>
        </w:trPr>
        <w:tc>
          <w:tcPr>
            <w:tcW w:w="1185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lang w:val="bg-BG"/>
              </w:rPr>
            </w:pPr>
            <w:r w:rsidRPr="00CA0A96">
              <w:rPr>
                <w:rFonts w:ascii="Consolas" w:hAnsi="Consolas" w:cs="Consolas"/>
                <w:b/>
                <w:bCs/>
                <w:color w:val="FF0000"/>
                <w:lang w:val="en-GB"/>
              </w:rPr>
              <w:t>["365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FF0000"/>
                <w:lang w:val="en-GB"/>
              </w:rPr>
              <w:t>"]</w:t>
            </w:r>
          </w:p>
        </w:tc>
        <w:tc>
          <w:tcPr>
            <w:tcW w:w="1321" w:type="dxa"/>
          </w:tcPr>
          <w:p w:rsidR="00144E1F" w:rsidRPr="00CA0A96" w:rsidRDefault="00144E1F" w:rsidP="00CA0A96">
            <w:pPr>
              <w:spacing w:before="40" w:after="40" w:line="240" w:lineRule="auto"/>
              <w:rPr>
                <w:rFonts w:ascii="Consolas" w:hAnsi="Consolas" w:cs="Consolas"/>
              </w:rPr>
            </w:pPr>
            <w:r w:rsidRPr="00CA0A96">
              <w:rPr>
                <w:rFonts w:ascii="Consolas" w:hAnsi="Consolas" w:cs="Consolas"/>
              </w:rPr>
              <w:t>811.76</w:t>
            </w:r>
          </w:p>
        </w:tc>
        <w:tc>
          <w:tcPr>
            <w:tcW w:w="6939" w:type="dxa"/>
          </w:tcPr>
          <w:p w:rsidR="00144E1F" w:rsidRPr="00CA0A96" w:rsidRDefault="00144E1F" w:rsidP="00CA0A96">
            <w:pPr>
              <w:spacing w:before="40" w:after="40" w:line="240" w:lineRule="auto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 xml:space="preserve">Цена на тренировките за година: </w:t>
            </w:r>
            <w:r w:rsidRPr="00CA0A96">
              <w:rPr>
                <w:b/>
                <w:bCs/>
                <w:color w:val="FF0000"/>
                <w:lang w:val="bg-BG"/>
              </w:rPr>
              <w:t>3</w:t>
            </w:r>
            <w:r w:rsidRPr="00CA0A96">
              <w:rPr>
                <w:b/>
                <w:bCs/>
                <w:color w:val="FF0000"/>
              </w:rPr>
              <w:t>65</w:t>
            </w:r>
          </w:p>
          <w:p w:rsidR="00144E1F" w:rsidRPr="00CA0A96" w:rsidRDefault="00144E1F" w:rsidP="00CA0A96">
            <w:pPr>
              <w:spacing w:before="40" w:after="40" w:line="240" w:lineRule="auto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 xml:space="preserve">Цена на баскетболните кецове: </w:t>
            </w:r>
            <w:r w:rsidRPr="00CA0A96">
              <w:rPr>
                <w:b/>
                <w:bCs/>
                <w:color w:val="FF0000"/>
                <w:lang w:val="bg-BG"/>
              </w:rPr>
              <w:t>3</w:t>
            </w:r>
            <w:r w:rsidRPr="00CA0A96">
              <w:rPr>
                <w:b/>
                <w:bCs/>
                <w:color w:val="FF0000"/>
              </w:rPr>
              <w:t>65</w:t>
            </w:r>
            <w:r w:rsidRPr="00CA0A96">
              <w:rPr>
                <w:b/>
                <w:bCs/>
                <w:lang w:val="bg-BG"/>
              </w:rPr>
              <w:t xml:space="preserve"> – 40% = </w:t>
            </w:r>
            <w:r w:rsidRPr="00CA0A96">
              <w:rPr>
                <w:b/>
                <w:bCs/>
                <w:color w:val="FFC000"/>
              </w:rPr>
              <w:t>219</w:t>
            </w:r>
          </w:p>
          <w:p w:rsidR="00144E1F" w:rsidRPr="00CA0A96" w:rsidRDefault="00144E1F" w:rsidP="00CA0A96">
            <w:pPr>
              <w:spacing w:before="40" w:after="40" w:line="240" w:lineRule="auto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 xml:space="preserve">Цена на баскетболен екип: </w:t>
            </w:r>
            <w:r w:rsidRPr="00CA0A96">
              <w:rPr>
                <w:b/>
                <w:bCs/>
                <w:color w:val="FFC000"/>
              </w:rPr>
              <w:t xml:space="preserve">219 </w:t>
            </w:r>
            <w:r w:rsidRPr="00CA0A96">
              <w:rPr>
                <w:b/>
                <w:bCs/>
                <w:lang w:val="bg-BG"/>
              </w:rPr>
              <w:t xml:space="preserve">– 20% = </w:t>
            </w:r>
            <w:r w:rsidRPr="00CA0A96">
              <w:rPr>
                <w:b/>
                <w:bCs/>
                <w:color w:val="92D050"/>
                <w:lang w:val="bg-BG"/>
              </w:rPr>
              <w:t>1</w:t>
            </w:r>
            <w:r w:rsidRPr="00CA0A96">
              <w:rPr>
                <w:b/>
                <w:bCs/>
                <w:color w:val="92D050"/>
              </w:rPr>
              <w:t>75.20</w:t>
            </w:r>
          </w:p>
          <w:p w:rsidR="00144E1F" w:rsidRPr="00CA0A96" w:rsidRDefault="00144E1F" w:rsidP="00CA0A96">
            <w:pPr>
              <w:spacing w:before="40" w:after="40" w:line="240" w:lineRule="auto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 xml:space="preserve">Цена на баскетболна топка: 1 / 4 от </w:t>
            </w:r>
            <w:r w:rsidRPr="00CA0A96">
              <w:rPr>
                <w:b/>
                <w:bCs/>
                <w:color w:val="92D050"/>
                <w:lang w:val="bg-BG"/>
              </w:rPr>
              <w:t>1</w:t>
            </w:r>
            <w:r w:rsidRPr="00CA0A96">
              <w:rPr>
                <w:b/>
                <w:bCs/>
                <w:color w:val="92D050"/>
              </w:rPr>
              <w:t xml:space="preserve">75.20 </w:t>
            </w:r>
            <w:r w:rsidRPr="00CA0A96">
              <w:rPr>
                <w:b/>
                <w:bCs/>
                <w:lang w:val="bg-BG"/>
              </w:rPr>
              <w:t xml:space="preserve">= </w:t>
            </w:r>
            <w:r w:rsidRPr="00CA0A96">
              <w:rPr>
                <w:b/>
                <w:bCs/>
                <w:color w:val="7030A0"/>
              </w:rPr>
              <w:t>43.80</w:t>
            </w:r>
          </w:p>
          <w:p w:rsidR="00144E1F" w:rsidRPr="00CA0A96" w:rsidRDefault="00144E1F" w:rsidP="00CA0A96">
            <w:pPr>
              <w:spacing w:before="40" w:after="40" w:line="240" w:lineRule="auto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 xml:space="preserve">Цена на баскетболни аксесоари: 1 /  5 от </w:t>
            </w:r>
            <w:r w:rsidRPr="00CA0A96">
              <w:rPr>
                <w:b/>
                <w:bCs/>
                <w:color w:val="7030A0"/>
              </w:rPr>
              <w:t>43.80</w:t>
            </w:r>
            <w:r w:rsidRPr="00CA0A96">
              <w:rPr>
                <w:b/>
                <w:bCs/>
                <w:color w:val="7030A0"/>
                <w:lang w:val="bg-BG"/>
              </w:rPr>
              <w:t xml:space="preserve"> </w:t>
            </w:r>
            <w:r w:rsidRPr="00CA0A96">
              <w:rPr>
                <w:b/>
                <w:bCs/>
                <w:lang w:val="bg-BG"/>
              </w:rPr>
              <w:t xml:space="preserve">= </w:t>
            </w:r>
            <w:r w:rsidRPr="00CA0A96">
              <w:rPr>
                <w:b/>
                <w:bCs/>
                <w:color w:val="E36C0A"/>
              </w:rPr>
              <w:t>8.76</w:t>
            </w:r>
          </w:p>
          <w:p w:rsidR="00144E1F" w:rsidRPr="00CA0A96" w:rsidRDefault="00144E1F" w:rsidP="00CA0A96">
            <w:pPr>
              <w:spacing w:before="40" w:after="40" w:line="240" w:lineRule="auto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 xml:space="preserve">Обща цена за екипировката: </w:t>
            </w:r>
            <w:r w:rsidRPr="00CA0A96">
              <w:rPr>
                <w:b/>
                <w:bCs/>
                <w:color w:val="FF0000"/>
                <w:lang w:val="bg-BG"/>
              </w:rPr>
              <w:t>3</w:t>
            </w:r>
            <w:r w:rsidRPr="00CA0A96">
              <w:rPr>
                <w:b/>
                <w:bCs/>
                <w:color w:val="FF0000"/>
              </w:rPr>
              <w:t>65</w:t>
            </w:r>
            <w:r w:rsidRPr="00CA0A96">
              <w:rPr>
                <w:b/>
                <w:bCs/>
                <w:lang w:val="bg-BG"/>
              </w:rPr>
              <w:t xml:space="preserve"> + </w:t>
            </w:r>
            <w:r w:rsidRPr="00CA0A96">
              <w:rPr>
                <w:b/>
                <w:bCs/>
                <w:color w:val="FFC000"/>
              </w:rPr>
              <w:t xml:space="preserve">219 </w:t>
            </w:r>
            <w:r w:rsidRPr="00CA0A96">
              <w:rPr>
                <w:b/>
                <w:bCs/>
                <w:lang w:val="bg-BG"/>
              </w:rPr>
              <w:t xml:space="preserve">+ </w:t>
            </w:r>
            <w:r w:rsidRPr="00CA0A96">
              <w:rPr>
                <w:b/>
                <w:bCs/>
                <w:color w:val="92D050"/>
                <w:lang w:val="bg-BG"/>
              </w:rPr>
              <w:t>1</w:t>
            </w:r>
            <w:r w:rsidRPr="00CA0A96">
              <w:rPr>
                <w:b/>
                <w:bCs/>
                <w:color w:val="92D050"/>
              </w:rPr>
              <w:t xml:space="preserve">75.20 </w:t>
            </w:r>
            <w:r w:rsidRPr="00CA0A96">
              <w:rPr>
                <w:b/>
                <w:bCs/>
                <w:lang w:val="bg-BG"/>
              </w:rPr>
              <w:t xml:space="preserve">+ </w:t>
            </w:r>
            <w:r w:rsidRPr="00CA0A96">
              <w:rPr>
                <w:b/>
                <w:bCs/>
                <w:color w:val="7030A0"/>
              </w:rPr>
              <w:t>43.80</w:t>
            </w:r>
            <w:r w:rsidRPr="00CA0A96">
              <w:rPr>
                <w:b/>
                <w:bCs/>
                <w:color w:val="7030A0"/>
                <w:lang w:val="bg-BG"/>
              </w:rPr>
              <w:t xml:space="preserve"> </w:t>
            </w:r>
            <w:r w:rsidRPr="00CA0A96">
              <w:rPr>
                <w:b/>
                <w:bCs/>
                <w:lang w:val="bg-BG"/>
              </w:rPr>
              <w:t xml:space="preserve">+ </w:t>
            </w:r>
            <w:r w:rsidRPr="00CA0A96">
              <w:rPr>
                <w:b/>
                <w:bCs/>
                <w:color w:val="E36C0A"/>
              </w:rPr>
              <w:t>8.76</w:t>
            </w:r>
            <w:r w:rsidRPr="00CA0A96">
              <w:rPr>
                <w:b/>
                <w:bCs/>
                <w:color w:val="E36C0A"/>
                <w:lang w:val="bg-BG"/>
              </w:rPr>
              <w:t xml:space="preserve"> </w:t>
            </w:r>
            <w:r w:rsidRPr="00CA0A96">
              <w:rPr>
                <w:b/>
                <w:bCs/>
                <w:lang w:val="bg-BG"/>
              </w:rPr>
              <w:t xml:space="preserve">= </w:t>
            </w:r>
            <w:r w:rsidRPr="00CA0A96">
              <w:rPr>
                <w:b/>
                <w:bCs/>
              </w:rPr>
              <w:t>811.76</w:t>
            </w:r>
          </w:p>
        </w:tc>
      </w:tr>
      <w:tr w:rsidR="00144E1F" w:rsidRPr="00CA0A96">
        <w:tc>
          <w:tcPr>
            <w:tcW w:w="1185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>Обяснения</w:t>
            </w:r>
          </w:p>
        </w:tc>
      </w:tr>
      <w:tr w:rsidR="00144E1F" w:rsidRPr="00CA0A96">
        <w:trPr>
          <w:trHeight w:val="406"/>
        </w:trPr>
        <w:tc>
          <w:tcPr>
            <w:tcW w:w="1185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</w:rPr>
            </w:pPr>
            <w:r w:rsidRPr="00CA0A96">
              <w:rPr>
                <w:rFonts w:ascii="Consolas" w:hAnsi="Consolas" w:cs="Consolas"/>
                <w:b/>
                <w:bCs/>
                <w:color w:val="FF0000"/>
              </w:rPr>
              <w:t>["</w:t>
            </w:r>
            <w:r w:rsidRPr="00CA0A96">
              <w:rPr>
                <w:rFonts w:ascii="Consolas" w:hAnsi="Consolas" w:cs="Consolas"/>
                <w:b/>
                <w:bCs/>
                <w:color w:val="FF0000"/>
                <w:lang w:val="bg-BG"/>
              </w:rPr>
              <w:t>550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color w:val="FF0000"/>
                <w:lang w:val="bg-BG"/>
              </w:rPr>
              <w:t>"</w:t>
            </w:r>
            <w:r w:rsidRPr="00CA0A96">
              <w:rPr>
                <w:rFonts w:ascii="Consolas" w:hAnsi="Consolas" w:cs="Consolas"/>
                <w:b/>
                <w:bCs/>
                <w:color w:val="FF0000"/>
              </w:rPr>
              <w:t>]</w:t>
            </w:r>
          </w:p>
        </w:tc>
        <w:tc>
          <w:tcPr>
            <w:tcW w:w="1321" w:type="dxa"/>
          </w:tcPr>
          <w:p w:rsidR="00144E1F" w:rsidRPr="00CA0A96" w:rsidRDefault="00144E1F" w:rsidP="00CA0A96"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 w:rsidRPr="00CA0A96">
              <w:rPr>
                <w:rFonts w:ascii="Consolas" w:hAnsi="Consolas" w:cs="Consolas"/>
                <w:lang w:val="bg-BG"/>
              </w:rPr>
              <w:t>1223.2</w:t>
            </w:r>
          </w:p>
        </w:tc>
        <w:tc>
          <w:tcPr>
            <w:tcW w:w="6939" w:type="dxa"/>
          </w:tcPr>
          <w:p w:rsidR="00144E1F" w:rsidRPr="00CA0A96" w:rsidRDefault="00144E1F" w:rsidP="00CA0A96">
            <w:pPr>
              <w:spacing w:before="40" w:after="40" w:line="240" w:lineRule="auto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 xml:space="preserve">Цена на тренировките за година: </w:t>
            </w:r>
            <w:r w:rsidRPr="00CA0A96">
              <w:rPr>
                <w:b/>
                <w:bCs/>
                <w:color w:val="FF0000"/>
                <w:lang w:val="bg-BG"/>
              </w:rPr>
              <w:t>550</w:t>
            </w:r>
          </w:p>
          <w:p w:rsidR="00144E1F" w:rsidRPr="00CA0A96" w:rsidRDefault="00144E1F" w:rsidP="00CA0A96">
            <w:pPr>
              <w:spacing w:before="40" w:after="40" w:line="240" w:lineRule="auto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 xml:space="preserve">Цена на баскетболните кецове: </w:t>
            </w:r>
            <w:r w:rsidRPr="00CA0A96">
              <w:rPr>
                <w:b/>
                <w:bCs/>
                <w:color w:val="FF0000"/>
                <w:lang w:val="bg-BG"/>
              </w:rPr>
              <w:t>550</w:t>
            </w:r>
            <w:r w:rsidRPr="00CA0A96">
              <w:rPr>
                <w:b/>
                <w:bCs/>
                <w:lang w:val="bg-BG"/>
              </w:rPr>
              <w:t xml:space="preserve"> – 40% = </w:t>
            </w:r>
            <w:r w:rsidRPr="00CA0A96">
              <w:rPr>
                <w:b/>
                <w:bCs/>
                <w:color w:val="FFC000"/>
                <w:lang w:val="bg-BG"/>
              </w:rPr>
              <w:t>330</w:t>
            </w:r>
          </w:p>
          <w:p w:rsidR="00144E1F" w:rsidRPr="00CA0A96" w:rsidRDefault="00144E1F" w:rsidP="00CA0A96">
            <w:pPr>
              <w:spacing w:before="40" w:after="40" w:line="240" w:lineRule="auto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 xml:space="preserve">Цена на баскетболен екип: </w:t>
            </w:r>
            <w:r w:rsidRPr="00CA0A96">
              <w:rPr>
                <w:b/>
                <w:bCs/>
                <w:color w:val="FFC000"/>
                <w:lang w:val="bg-BG"/>
              </w:rPr>
              <w:t>330</w:t>
            </w:r>
            <w:r w:rsidRPr="00CA0A96">
              <w:rPr>
                <w:b/>
                <w:bCs/>
                <w:lang w:val="bg-BG"/>
              </w:rPr>
              <w:t xml:space="preserve"> – 20% = </w:t>
            </w:r>
            <w:r w:rsidRPr="00CA0A96">
              <w:rPr>
                <w:b/>
                <w:bCs/>
                <w:color w:val="92D050"/>
                <w:lang w:val="bg-BG"/>
              </w:rPr>
              <w:t>264</w:t>
            </w:r>
          </w:p>
          <w:p w:rsidR="00144E1F" w:rsidRPr="00CA0A96" w:rsidRDefault="00144E1F" w:rsidP="00CA0A96">
            <w:pPr>
              <w:spacing w:before="40" w:after="40" w:line="240" w:lineRule="auto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 xml:space="preserve">Цена на баскетболна топка: 1 / 4 от </w:t>
            </w:r>
            <w:r w:rsidRPr="00CA0A96">
              <w:rPr>
                <w:b/>
                <w:bCs/>
                <w:color w:val="92D050"/>
                <w:lang w:val="bg-BG"/>
              </w:rPr>
              <w:t xml:space="preserve">264 </w:t>
            </w:r>
            <w:r w:rsidRPr="00CA0A96">
              <w:rPr>
                <w:b/>
                <w:bCs/>
                <w:lang w:val="bg-BG"/>
              </w:rPr>
              <w:t xml:space="preserve">= </w:t>
            </w:r>
            <w:r w:rsidRPr="00CA0A96">
              <w:rPr>
                <w:b/>
                <w:bCs/>
                <w:color w:val="7030A0"/>
                <w:lang w:val="bg-BG"/>
              </w:rPr>
              <w:t>66</w:t>
            </w:r>
          </w:p>
          <w:p w:rsidR="00144E1F" w:rsidRPr="00CA0A96" w:rsidRDefault="00144E1F" w:rsidP="00CA0A96">
            <w:pPr>
              <w:spacing w:before="40" w:after="40" w:line="240" w:lineRule="auto"/>
              <w:rPr>
                <w:b/>
                <w:bCs/>
                <w:lang w:val="bg-BG"/>
              </w:rPr>
            </w:pPr>
            <w:r w:rsidRPr="00CA0A96">
              <w:rPr>
                <w:b/>
                <w:bCs/>
                <w:lang w:val="bg-BG"/>
              </w:rPr>
              <w:t xml:space="preserve">Цена на баскетболни аксесоари: 1 /  5 от </w:t>
            </w:r>
            <w:r w:rsidRPr="00CA0A96">
              <w:rPr>
                <w:b/>
                <w:bCs/>
                <w:color w:val="7030A0"/>
                <w:lang w:val="bg-BG"/>
              </w:rPr>
              <w:t xml:space="preserve">66 </w:t>
            </w:r>
            <w:r w:rsidRPr="00CA0A96">
              <w:rPr>
                <w:b/>
                <w:bCs/>
                <w:lang w:val="bg-BG"/>
              </w:rPr>
              <w:t xml:space="preserve">= </w:t>
            </w:r>
            <w:r w:rsidRPr="00CA0A96">
              <w:rPr>
                <w:b/>
                <w:bCs/>
                <w:color w:val="E36C0A"/>
                <w:lang w:val="bg-BG"/>
              </w:rPr>
              <w:t>13.20</w:t>
            </w:r>
          </w:p>
          <w:p w:rsidR="00144E1F" w:rsidRPr="00CA0A96" w:rsidRDefault="00144E1F" w:rsidP="00CA0A96"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 w:rsidRPr="00CA0A96">
              <w:rPr>
                <w:b/>
                <w:bCs/>
                <w:lang w:val="bg-BG"/>
              </w:rPr>
              <w:t xml:space="preserve">Обща цена за екипировката: </w:t>
            </w:r>
            <w:r w:rsidRPr="00CA0A96">
              <w:rPr>
                <w:b/>
                <w:bCs/>
                <w:color w:val="FF0000"/>
                <w:lang w:val="bg-BG"/>
              </w:rPr>
              <w:t>550</w:t>
            </w:r>
            <w:r w:rsidRPr="00CA0A96">
              <w:rPr>
                <w:b/>
                <w:bCs/>
                <w:lang w:val="bg-BG"/>
              </w:rPr>
              <w:t xml:space="preserve"> + </w:t>
            </w:r>
            <w:r w:rsidRPr="00CA0A96">
              <w:rPr>
                <w:b/>
                <w:bCs/>
                <w:color w:val="FFC000"/>
                <w:lang w:val="bg-BG"/>
              </w:rPr>
              <w:t>330</w:t>
            </w:r>
            <w:r w:rsidRPr="00CA0A96">
              <w:rPr>
                <w:b/>
                <w:bCs/>
                <w:lang w:val="bg-BG"/>
              </w:rPr>
              <w:t xml:space="preserve"> + </w:t>
            </w:r>
            <w:r w:rsidRPr="00CA0A96">
              <w:rPr>
                <w:b/>
                <w:bCs/>
                <w:color w:val="92D050"/>
                <w:lang w:val="bg-BG"/>
              </w:rPr>
              <w:t xml:space="preserve">264 </w:t>
            </w:r>
            <w:r w:rsidRPr="00CA0A96">
              <w:rPr>
                <w:b/>
                <w:bCs/>
                <w:lang w:val="bg-BG"/>
              </w:rPr>
              <w:t xml:space="preserve">+ </w:t>
            </w:r>
            <w:r w:rsidRPr="00CA0A96">
              <w:rPr>
                <w:b/>
                <w:bCs/>
                <w:color w:val="7030A0"/>
                <w:lang w:val="bg-BG"/>
              </w:rPr>
              <w:t xml:space="preserve">66 </w:t>
            </w:r>
            <w:r w:rsidRPr="00CA0A96">
              <w:rPr>
                <w:b/>
                <w:bCs/>
                <w:lang w:val="bg-BG"/>
              </w:rPr>
              <w:t xml:space="preserve">+ </w:t>
            </w:r>
            <w:r w:rsidRPr="00CA0A96">
              <w:rPr>
                <w:b/>
                <w:bCs/>
                <w:color w:val="E36C0A"/>
                <w:lang w:val="bg-BG"/>
              </w:rPr>
              <w:t>13.20</w:t>
            </w:r>
            <w:r w:rsidRPr="00CA0A96">
              <w:rPr>
                <w:b/>
                <w:bCs/>
                <w:lang w:val="bg-BG"/>
              </w:rPr>
              <w:t>= 711.68</w:t>
            </w:r>
          </w:p>
        </w:tc>
      </w:tr>
    </w:tbl>
    <w:p w:rsidR="00144E1F" w:rsidRPr="00DA481C" w:rsidRDefault="00144E1F" w:rsidP="00E969FB">
      <w:pPr>
        <w:rPr>
          <w:lang w:val="bg-BG"/>
        </w:rPr>
      </w:pPr>
    </w:p>
    <w:p w:rsidR="00144E1F" w:rsidRPr="005E77E1" w:rsidRDefault="00144E1F" w:rsidP="00E969FB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:rsidR="00144E1F" w:rsidRPr="005E77E1" w:rsidRDefault="00144E1F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bCs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bCs/>
          <w:lang w:val="bg-BG"/>
        </w:rPr>
        <w:t xml:space="preserve">– </w:t>
      </w:r>
      <w:r w:rsidRPr="005E77E1">
        <w:rPr>
          <w:b/>
          <w:bCs/>
          <w:lang w:val="bg-BG"/>
        </w:rPr>
        <w:t>дължина</w:t>
      </w:r>
      <w:r w:rsidRPr="0070268D">
        <w:rPr>
          <w:b/>
          <w:bCs/>
          <w:lang w:val="bg-BG"/>
        </w:rPr>
        <w:t xml:space="preserve">, </w:t>
      </w:r>
      <w:r w:rsidRPr="005E77E1">
        <w:rPr>
          <w:b/>
          <w:bCs/>
          <w:lang w:val="bg-BG"/>
        </w:rPr>
        <w:t>широчина и височина в сантиметри</w:t>
      </w:r>
      <w:r w:rsidRPr="0070268D">
        <w:rPr>
          <w:b/>
          <w:bCs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:rsidR="00144E1F" w:rsidRPr="005E77E1" w:rsidRDefault="00144E1F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:rsidR="00144E1F" w:rsidRPr="005E77E1" w:rsidRDefault="00144E1F" w:rsidP="00E969FB">
      <w:pPr>
        <w:jc w:val="both"/>
        <w:rPr>
          <w:b/>
          <w:bCs/>
          <w:lang w:val="bg-BG"/>
        </w:rPr>
      </w:pPr>
      <w:r w:rsidRPr="005E77E1">
        <w:rPr>
          <w:b/>
          <w:bCs/>
          <w:lang w:val="bg-BG"/>
        </w:rPr>
        <w:t>Да се напише програма</w:t>
      </w:r>
      <w:r w:rsidRPr="0070268D">
        <w:rPr>
          <w:b/>
          <w:bCs/>
          <w:lang w:val="bg-BG"/>
        </w:rPr>
        <w:t xml:space="preserve">, </w:t>
      </w:r>
      <w:r w:rsidRPr="005E77E1">
        <w:rPr>
          <w:b/>
          <w:bCs/>
          <w:lang w:val="bg-BG"/>
        </w:rPr>
        <w:t>която изчислява литрите вода</w:t>
      </w:r>
      <w:r w:rsidRPr="0070268D">
        <w:rPr>
          <w:b/>
          <w:bCs/>
          <w:lang w:val="bg-BG"/>
        </w:rPr>
        <w:t xml:space="preserve">, </w:t>
      </w:r>
      <w:r w:rsidRPr="005E77E1">
        <w:rPr>
          <w:b/>
          <w:bCs/>
          <w:lang w:val="bg-BG"/>
        </w:rPr>
        <w:t>която са необходими за напълването на аквариума</w:t>
      </w:r>
      <w:r w:rsidRPr="0070268D">
        <w:rPr>
          <w:b/>
          <w:bCs/>
          <w:lang w:val="bg-BG"/>
        </w:rPr>
        <w:t>.</w:t>
      </w:r>
    </w:p>
    <w:p w:rsidR="00144E1F" w:rsidRPr="005E77E1" w:rsidRDefault="00144E1F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:rsidR="00144E1F" w:rsidRPr="005E77E1" w:rsidRDefault="00144E1F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bCs/>
          <w:lang w:val="bg-BG"/>
        </w:rPr>
        <w:t xml:space="preserve">4 </w:t>
      </w:r>
      <w:r w:rsidRPr="005E77E1">
        <w:rPr>
          <w:b/>
          <w:bCs/>
          <w:lang w:val="bg-BG"/>
        </w:rPr>
        <w:t>реда</w:t>
      </w:r>
      <w:r w:rsidRPr="0070268D">
        <w:rPr>
          <w:lang w:val="bg-BG"/>
        </w:rPr>
        <w:t>:</w:t>
      </w:r>
    </w:p>
    <w:p w:rsidR="00144E1F" w:rsidRPr="005E77E1" w:rsidRDefault="00144E1F" w:rsidP="00E969FB">
      <w:pPr>
        <w:pStyle w:val="ListParagraph"/>
        <w:numPr>
          <w:ilvl w:val="0"/>
          <w:numId w:val="19"/>
        </w:numPr>
        <w:jc w:val="both"/>
        <w:rPr>
          <w:b/>
          <w:bCs/>
          <w:lang w:val="bg-BG"/>
        </w:rPr>
      </w:pPr>
      <w:r w:rsidRPr="005E77E1">
        <w:rPr>
          <w:b/>
          <w:bCs/>
          <w:lang w:val="bg-BG"/>
        </w:rPr>
        <w:t xml:space="preserve">Дължина в см </w:t>
      </w:r>
      <w:r w:rsidRPr="0070268D">
        <w:rPr>
          <w:b/>
          <w:bCs/>
          <w:lang w:val="bg-BG"/>
        </w:rPr>
        <w:t xml:space="preserve">– </w:t>
      </w:r>
      <w:r w:rsidRPr="005E77E1">
        <w:rPr>
          <w:b/>
          <w:bCs/>
          <w:lang w:val="bg-BG"/>
        </w:rPr>
        <w:t xml:space="preserve">цяло число в интервала </w:t>
      </w:r>
      <w:r w:rsidRPr="0070268D">
        <w:rPr>
          <w:b/>
          <w:bCs/>
          <w:lang w:val="bg-BG"/>
        </w:rPr>
        <w:t xml:space="preserve">[10 … </w:t>
      </w:r>
      <w:r w:rsidRPr="005E77E1">
        <w:rPr>
          <w:b/>
          <w:bCs/>
        </w:rPr>
        <w:t>500]</w:t>
      </w:r>
    </w:p>
    <w:p w:rsidR="00144E1F" w:rsidRPr="005E77E1" w:rsidRDefault="00144E1F" w:rsidP="00E969FB">
      <w:pPr>
        <w:pStyle w:val="ListParagraph"/>
        <w:numPr>
          <w:ilvl w:val="0"/>
          <w:numId w:val="19"/>
        </w:numPr>
        <w:jc w:val="both"/>
        <w:rPr>
          <w:b/>
          <w:bCs/>
          <w:lang w:val="bg-BG"/>
        </w:rPr>
      </w:pPr>
      <w:r w:rsidRPr="005E77E1">
        <w:rPr>
          <w:b/>
          <w:bCs/>
          <w:lang w:val="bg-BG"/>
        </w:rPr>
        <w:t xml:space="preserve">Широчина в см </w:t>
      </w:r>
      <w:r w:rsidRPr="0070268D">
        <w:rPr>
          <w:b/>
          <w:bCs/>
          <w:lang w:val="bg-BG"/>
        </w:rPr>
        <w:t xml:space="preserve">– </w:t>
      </w:r>
      <w:r w:rsidRPr="005E77E1">
        <w:rPr>
          <w:b/>
          <w:bCs/>
          <w:lang w:val="bg-BG"/>
        </w:rPr>
        <w:t xml:space="preserve">цяло число в интервала </w:t>
      </w:r>
      <w:r w:rsidRPr="0070268D">
        <w:rPr>
          <w:b/>
          <w:bCs/>
          <w:lang w:val="bg-BG"/>
        </w:rPr>
        <w:t xml:space="preserve">[10 … </w:t>
      </w:r>
      <w:r w:rsidRPr="005E77E1">
        <w:rPr>
          <w:b/>
          <w:bCs/>
        </w:rPr>
        <w:t>300]</w:t>
      </w:r>
    </w:p>
    <w:p w:rsidR="00144E1F" w:rsidRPr="005E77E1" w:rsidRDefault="00144E1F" w:rsidP="00E969FB">
      <w:pPr>
        <w:pStyle w:val="ListParagraph"/>
        <w:numPr>
          <w:ilvl w:val="0"/>
          <w:numId w:val="19"/>
        </w:numPr>
        <w:jc w:val="both"/>
        <w:rPr>
          <w:b/>
          <w:bCs/>
          <w:lang w:val="bg-BG"/>
        </w:rPr>
      </w:pPr>
      <w:r w:rsidRPr="005E77E1">
        <w:rPr>
          <w:b/>
          <w:bCs/>
          <w:lang w:val="bg-BG"/>
        </w:rPr>
        <w:t xml:space="preserve">Височина в см </w:t>
      </w:r>
      <w:r w:rsidRPr="0070268D">
        <w:rPr>
          <w:b/>
          <w:bCs/>
          <w:lang w:val="bg-BG"/>
        </w:rPr>
        <w:t xml:space="preserve">– </w:t>
      </w:r>
      <w:r w:rsidRPr="005E77E1">
        <w:rPr>
          <w:b/>
          <w:bCs/>
          <w:lang w:val="bg-BG"/>
        </w:rPr>
        <w:t xml:space="preserve">цяло число в интервала </w:t>
      </w:r>
      <w:r w:rsidRPr="0070268D">
        <w:rPr>
          <w:b/>
          <w:bCs/>
          <w:lang w:val="bg-BG"/>
        </w:rPr>
        <w:t xml:space="preserve">[10… </w:t>
      </w:r>
      <w:r w:rsidRPr="005E77E1">
        <w:rPr>
          <w:b/>
          <w:bCs/>
        </w:rPr>
        <w:t>200]</w:t>
      </w:r>
    </w:p>
    <w:p w:rsidR="00144E1F" w:rsidRPr="005E77E1" w:rsidRDefault="00144E1F" w:rsidP="00E969FB">
      <w:pPr>
        <w:pStyle w:val="ListParagraph"/>
        <w:numPr>
          <w:ilvl w:val="0"/>
          <w:numId w:val="19"/>
        </w:numPr>
        <w:jc w:val="both"/>
        <w:rPr>
          <w:b/>
          <w:bCs/>
          <w:sz w:val="24"/>
          <w:szCs w:val="24"/>
          <w:lang w:val="bg-BG"/>
        </w:rPr>
      </w:pPr>
      <w:r w:rsidRPr="005E77E1">
        <w:rPr>
          <w:b/>
          <w:bCs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bCs/>
          <w:lang w:val="bg-BG"/>
        </w:rPr>
        <w:t xml:space="preserve">– </w:t>
      </w:r>
      <w:r w:rsidRPr="005E77E1">
        <w:rPr>
          <w:b/>
          <w:bCs/>
          <w:lang w:val="bg-BG"/>
        </w:rPr>
        <w:t xml:space="preserve">реално число в интервала </w:t>
      </w:r>
      <w:r w:rsidRPr="0070268D">
        <w:rPr>
          <w:b/>
          <w:bCs/>
          <w:lang w:val="bg-BG"/>
        </w:rPr>
        <w:t xml:space="preserve">[0.000 … </w:t>
      </w:r>
      <w:r w:rsidRPr="005E77E1">
        <w:rPr>
          <w:b/>
          <w:bCs/>
        </w:rPr>
        <w:t>100.000]</w:t>
      </w:r>
    </w:p>
    <w:p w:rsidR="00144E1F" w:rsidRPr="005E77E1" w:rsidRDefault="00144E1F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:rsidR="00144E1F" w:rsidRPr="005E77E1" w:rsidRDefault="00144E1F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bCs/>
          <w:lang w:val="bg-BG"/>
        </w:rPr>
        <w:t>едно число</w:t>
      </w:r>
      <w:r w:rsidRPr="0070268D">
        <w:rPr>
          <w:lang w:val="bg-BG"/>
        </w:rPr>
        <w:t>:</w:t>
      </w:r>
    </w:p>
    <w:p w:rsidR="00144E1F" w:rsidRDefault="00144E1F" w:rsidP="00E969FB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bCs/>
          <w:lang w:val="bg-BG"/>
        </w:rPr>
        <w:t>литрите вода</w:t>
      </w:r>
      <w:r w:rsidRPr="0070268D">
        <w:rPr>
          <w:b/>
          <w:bCs/>
          <w:lang w:val="bg-BG"/>
        </w:rPr>
        <w:t xml:space="preserve">, </w:t>
      </w:r>
      <w:r w:rsidRPr="005E77E1">
        <w:rPr>
          <w:b/>
          <w:bCs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:rsidR="00144E1F" w:rsidRPr="005E77E1" w:rsidRDefault="00144E1F" w:rsidP="00E969FB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W w:w="1043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1165"/>
        <w:gridCol w:w="1530"/>
        <w:gridCol w:w="7740"/>
      </w:tblGrid>
      <w:tr w:rsidR="00144E1F" w:rsidRPr="00CA0A96">
        <w:tc>
          <w:tcPr>
            <w:tcW w:w="1165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:rsidR="00144E1F" w:rsidRPr="00CA0A96" w:rsidRDefault="00144E1F" w:rsidP="00CA0A96">
            <w:pPr>
              <w:spacing w:before="0" w:after="0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Обяснения</w:t>
            </w:r>
          </w:p>
        </w:tc>
      </w:tr>
      <w:tr w:rsidR="00144E1F" w:rsidRPr="00CA0A96">
        <w:trPr>
          <w:trHeight w:val="406"/>
        </w:trPr>
        <w:tc>
          <w:tcPr>
            <w:tcW w:w="1165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  <w:color w:val="FF0000"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FF0000"/>
              </w:rPr>
              <w:t>["85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noProof/>
                <w:color w:val="FF0000"/>
              </w:rPr>
              <w:t>",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  <w:color w:val="FFC000"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FFC000"/>
              </w:rPr>
              <w:t>"75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noProof/>
                <w:color w:val="FFC000"/>
              </w:rPr>
              <w:t>",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  <w:color w:val="92D050"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92D050"/>
              </w:rPr>
              <w:t>"47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noProof/>
                <w:color w:val="92D050"/>
              </w:rPr>
              <w:t>",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00B0F0"/>
              </w:rPr>
              <w:t>"17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noProof/>
                <w:color w:val="00B0F0"/>
              </w:rPr>
              <w:t>"]</w:t>
            </w:r>
          </w:p>
        </w:tc>
        <w:tc>
          <w:tcPr>
            <w:tcW w:w="1530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noProof/>
                <w:lang w:val="en-GB"/>
              </w:rPr>
            </w:pPr>
            <w:r w:rsidRPr="00CA0A96">
              <w:rPr>
                <w:rFonts w:ascii="Consolas" w:hAnsi="Consolas" w:cs="Consolas"/>
                <w:lang w:val="bg-BG"/>
              </w:rPr>
              <w:t>248.68875</w:t>
            </w:r>
          </w:p>
        </w:tc>
        <w:tc>
          <w:tcPr>
            <w:tcW w:w="7740" w:type="dxa"/>
          </w:tcPr>
          <w:p w:rsidR="00144E1F" w:rsidRPr="00CA0A96" w:rsidRDefault="00144E1F" w:rsidP="00CA0A96">
            <w:pPr>
              <w:spacing w:before="60" w:after="0"/>
              <w:rPr>
                <w:lang w:val="bg-BG"/>
              </w:rPr>
            </w:pPr>
            <w:r w:rsidRPr="00CA0A96">
              <w:rPr>
                <w:lang w:val="bg-BG"/>
              </w:rPr>
              <w:t>обем на аквариум</w:t>
            </w:r>
            <w:r w:rsidRPr="00CA0A96">
              <w:t>a</w:t>
            </w:r>
            <w:r w:rsidRPr="00CA0A96">
              <w:rPr>
                <w:lang w:val="bg-BG"/>
              </w:rPr>
              <w:t xml:space="preserve">: </w:t>
            </w:r>
            <w:r w:rsidRPr="00CA0A96">
              <w:rPr>
                <w:b/>
                <w:bCs/>
                <w:color w:val="FF0000"/>
              </w:rPr>
              <w:t>85</w:t>
            </w:r>
            <w:r w:rsidRPr="00CA0A96">
              <w:t xml:space="preserve"> </w:t>
            </w:r>
            <w:r w:rsidRPr="00CA0A96">
              <w:rPr>
                <w:lang w:val="ru-RU"/>
              </w:rPr>
              <w:t>*</w:t>
            </w:r>
            <w:r w:rsidRPr="00CA0A96">
              <w:t xml:space="preserve"> </w:t>
            </w:r>
            <w:r w:rsidRPr="00CA0A96">
              <w:rPr>
                <w:b/>
                <w:bCs/>
                <w:color w:val="FFC000"/>
              </w:rPr>
              <w:t>75</w:t>
            </w:r>
            <w:r w:rsidRPr="00CA0A96">
              <w:t xml:space="preserve"> </w:t>
            </w:r>
            <w:r w:rsidRPr="00CA0A96">
              <w:rPr>
                <w:lang w:val="ru-RU"/>
              </w:rPr>
              <w:t>*</w:t>
            </w:r>
            <w:r w:rsidRPr="00CA0A96">
              <w:t xml:space="preserve"> </w:t>
            </w:r>
            <w:r w:rsidRPr="00CA0A96">
              <w:rPr>
                <w:b/>
                <w:bCs/>
                <w:color w:val="92D050"/>
              </w:rPr>
              <w:t>47</w:t>
            </w:r>
            <w:r w:rsidRPr="00CA0A96">
              <w:t xml:space="preserve"> </w:t>
            </w:r>
            <w:r w:rsidRPr="00CA0A96">
              <w:rPr>
                <w:lang w:val="ru-RU"/>
              </w:rPr>
              <w:t xml:space="preserve">= </w:t>
            </w:r>
            <w:r w:rsidRPr="00CA0A96">
              <w:rPr>
                <w:b/>
                <w:bCs/>
                <w:color w:val="7030A0"/>
                <w:lang w:val="ru-RU"/>
              </w:rPr>
              <w:t>299625</w:t>
            </w:r>
            <w:r w:rsidRPr="00CA0A96">
              <w:rPr>
                <w:color w:val="7030A0"/>
                <w:lang w:val="ru-RU"/>
              </w:rPr>
              <w:t xml:space="preserve"> </w:t>
            </w:r>
            <w:r w:rsidRPr="00CA0A96">
              <w:rPr>
                <w:lang w:val="ru-RU"/>
              </w:rPr>
              <w:t>см</w:t>
            </w:r>
            <w:r w:rsidRPr="00CA0A96">
              <w:rPr>
                <w:vertAlign w:val="superscript"/>
                <w:lang w:val="ru-RU"/>
              </w:rPr>
              <w:t>3</w:t>
            </w:r>
          </w:p>
          <w:p w:rsidR="00144E1F" w:rsidRPr="00CA0A96" w:rsidRDefault="00144E1F" w:rsidP="00CA0A96">
            <w:pPr>
              <w:spacing w:before="60" w:after="0"/>
              <w:rPr>
                <w:lang w:val="bg-BG"/>
              </w:rPr>
            </w:pPr>
            <w:r w:rsidRPr="00CA0A96">
              <w:rPr>
                <w:lang w:val="bg-BG"/>
              </w:rPr>
              <w:t xml:space="preserve">обем в литри: </w:t>
            </w:r>
            <w:r w:rsidRPr="00CA0A96">
              <w:rPr>
                <w:b/>
                <w:bCs/>
                <w:color w:val="7030A0"/>
                <w:lang w:val="bg-BG"/>
              </w:rPr>
              <w:t>299625</w:t>
            </w:r>
            <w:r w:rsidRPr="00CA0A96">
              <w:rPr>
                <w:color w:val="7030A0"/>
                <w:lang w:val="bg-BG"/>
              </w:rPr>
              <w:t xml:space="preserve"> </w:t>
            </w:r>
            <w:r w:rsidRPr="00CA0A96">
              <w:rPr>
                <w:lang w:val="bg-BG"/>
              </w:rPr>
              <w:t xml:space="preserve">* 0.001 или  </w:t>
            </w:r>
            <w:r w:rsidRPr="00CA0A96">
              <w:rPr>
                <w:b/>
                <w:bCs/>
                <w:color w:val="7030A0"/>
                <w:lang w:val="bg-BG"/>
              </w:rPr>
              <w:t>299625</w:t>
            </w:r>
            <w:r w:rsidRPr="00CA0A96">
              <w:rPr>
                <w:color w:val="7030A0"/>
                <w:lang w:val="bg-BG"/>
              </w:rPr>
              <w:t xml:space="preserve"> </w:t>
            </w:r>
            <w:r w:rsidRPr="00CA0A96">
              <w:rPr>
                <w:lang w:val="bg-BG"/>
              </w:rPr>
              <w:t xml:space="preserve">/ 1000 =&gt; </w:t>
            </w:r>
            <w:r w:rsidRPr="00CA0A96">
              <w:rPr>
                <w:b/>
                <w:bCs/>
                <w:color w:val="00B050"/>
                <w:lang w:val="bg-BG"/>
              </w:rPr>
              <w:t>299.625</w:t>
            </w:r>
            <w:r w:rsidRPr="00CA0A96">
              <w:rPr>
                <w:color w:val="00B050"/>
                <w:lang w:val="bg-BG"/>
              </w:rPr>
              <w:t xml:space="preserve"> </w:t>
            </w:r>
            <w:r w:rsidRPr="00CA0A96">
              <w:rPr>
                <w:lang w:val="bg-BG"/>
              </w:rPr>
              <w:t>литра</w:t>
            </w:r>
          </w:p>
          <w:p w:rsidR="00144E1F" w:rsidRPr="00CA0A96" w:rsidRDefault="00144E1F" w:rsidP="00CA0A96">
            <w:pPr>
              <w:spacing w:before="60" w:after="0"/>
              <w:rPr>
                <w:lang w:val="bg-BG"/>
              </w:rPr>
            </w:pPr>
            <w:r w:rsidRPr="00CA0A96">
              <w:rPr>
                <w:lang w:val="bg-BG"/>
              </w:rPr>
              <w:t xml:space="preserve">заето пространство: </w:t>
            </w:r>
            <w:r w:rsidRPr="00CA0A96">
              <w:rPr>
                <w:b/>
                <w:bCs/>
                <w:color w:val="00B0F0"/>
                <w:lang w:val="bg-BG"/>
              </w:rPr>
              <w:t>17%</w:t>
            </w:r>
            <w:r w:rsidRPr="00CA0A96">
              <w:rPr>
                <w:lang w:val="bg-BG"/>
              </w:rPr>
              <w:t xml:space="preserve"> = </w:t>
            </w:r>
            <w:r w:rsidRPr="00CA0A96">
              <w:rPr>
                <w:b/>
                <w:bCs/>
                <w:color w:val="F79646"/>
                <w:lang w:val="bg-BG"/>
              </w:rPr>
              <w:t>0.17</w:t>
            </w:r>
          </w:p>
          <w:p w:rsidR="00144E1F" w:rsidRPr="00CA0A96" w:rsidRDefault="00144E1F" w:rsidP="00CA0A96">
            <w:pPr>
              <w:spacing w:before="60" w:after="0"/>
              <w:rPr>
                <w:b/>
                <w:bCs/>
                <w:lang w:val="bg-BG"/>
              </w:rPr>
            </w:pPr>
            <w:r w:rsidRPr="00CA0A96">
              <w:rPr>
                <w:lang w:val="bg-BG"/>
              </w:rPr>
              <w:t xml:space="preserve">нужни литри: </w:t>
            </w:r>
            <w:r w:rsidRPr="00CA0A96">
              <w:rPr>
                <w:b/>
                <w:bCs/>
                <w:color w:val="00B050"/>
                <w:lang w:val="bg-BG"/>
              </w:rPr>
              <w:t>299.625</w:t>
            </w:r>
            <w:r w:rsidRPr="00CA0A96">
              <w:rPr>
                <w:color w:val="00B050"/>
                <w:lang w:val="bg-BG"/>
              </w:rPr>
              <w:t xml:space="preserve"> </w:t>
            </w:r>
            <w:r w:rsidRPr="00CA0A96">
              <w:rPr>
                <w:lang w:val="bg-BG"/>
              </w:rPr>
              <w:t xml:space="preserve">* (1 - </w:t>
            </w:r>
            <w:r w:rsidRPr="00CA0A96">
              <w:rPr>
                <w:b/>
                <w:bCs/>
                <w:color w:val="F79646"/>
                <w:lang w:val="bg-BG"/>
              </w:rPr>
              <w:t>0.17</w:t>
            </w:r>
            <w:r w:rsidRPr="00CA0A96">
              <w:rPr>
                <w:noProof/>
                <w:lang w:val="bg-BG"/>
              </w:rPr>
              <w:t xml:space="preserve">) </w:t>
            </w:r>
            <w:r w:rsidRPr="00CA0A96">
              <w:rPr>
                <w:lang w:val="bg-BG"/>
              </w:rPr>
              <w:t>= 248.68875 литра</w:t>
            </w:r>
          </w:p>
        </w:tc>
      </w:tr>
      <w:tr w:rsidR="00144E1F" w:rsidRPr="00CA0A96">
        <w:tc>
          <w:tcPr>
            <w:tcW w:w="1165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:rsidR="00144E1F" w:rsidRPr="00CA0A96" w:rsidRDefault="00144E1F" w:rsidP="00CA0A96">
            <w:pPr>
              <w:spacing w:before="0" w:after="0" w:line="240" w:lineRule="auto"/>
              <w:rPr>
                <w:b/>
                <w:bCs/>
              </w:rPr>
            </w:pPr>
            <w:r w:rsidRPr="00CA0A96">
              <w:rPr>
                <w:b/>
                <w:bCs/>
                <w:lang w:val="bg-BG"/>
              </w:rPr>
              <w:t>Обяснения</w:t>
            </w:r>
          </w:p>
        </w:tc>
      </w:tr>
      <w:tr w:rsidR="00144E1F" w:rsidRPr="00CA0A96">
        <w:trPr>
          <w:trHeight w:val="406"/>
        </w:trPr>
        <w:tc>
          <w:tcPr>
            <w:tcW w:w="1165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color w:val="FF0000"/>
                <w:lang w:val="bg-BG"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FF0000"/>
              </w:rPr>
              <w:t>["105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noProof/>
                <w:color w:val="FF0000"/>
              </w:rPr>
              <w:t>",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color w:val="FFC000"/>
                <w:lang w:val="bg-BG"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FFC000"/>
              </w:rPr>
              <w:t>"77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noProof/>
                <w:color w:val="FFC000"/>
              </w:rPr>
              <w:t>",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color w:val="92D050"/>
                <w:lang w:val="bg-BG"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92D050"/>
              </w:rPr>
              <w:t>"89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noProof/>
                <w:color w:val="92D050"/>
              </w:rPr>
              <w:t>",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  <w:lang w:val="bg-BG"/>
              </w:rPr>
            </w:pPr>
            <w:r w:rsidRPr="00CA0A96">
              <w:rPr>
                <w:rFonts w:ascii="Consolas" w:hAnsi="Consolas" w:cs="Consolas"/>
                <w:b/>
                <w:bCs/>
                <w:noProof/>
                <w:color w:val="00B0F0"/>
              </w:rPr>
              <w:t>"18.5</w:t>
            </w:r>
            <w:r w:rsidRPr="00CA0A96">
              <w:t xml:space="preserve"> </w:t>
            </w:r>
            <w:r w:rsidRPr="00CA0A96">
              <w:rPr>
                <w:rFonts w:ascii="Consolas" w:hAnsi="Consolas" w:cs="Consolas"/>
                <w:b/>
                <w:bCs/>
                <w:noProof/>
                <w:color w:val="00B0F0"/>
              </w:rPr>
              <w:t>"]</w:t>
            </w:r>
          </w:p>
        </w:tc>
        <w:tc>
          <w:tcPr>
            <w:tcW w:w="1530" w:type="dxa"/>
          </w:tcPr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A0A96">
              <w:rPr>
                <w:rFonts w:ascii="Consolas" w:hAnsi="Consolas" w:cs="Consolas"/>
                <w:lang w:val="bg-BG"/>
              </w:rPr>
              <w:t>586.445475</w:t>
            </w:r>
          </w:p>
        </w:tc>
        <w:tc>
          <w:tcPr>
            <w:tcW w:w="7740" w:type="dxa"/>
          </w:tcPr>
          <w:p w:rsidR="00144E1F" w:rsidRPr="00CA0A96" w:rsidRDefault="00144E1F" w:rsidP="00CA0A96">
            <w:pPr>
              <w:spacing w:before="60" w:after="0"/>
              <w:rPr>
                <w:lang w:val="bg-BG"/>
              </w:rPr>
            </w:pPr>
            <w:r w:rsidRPr="00CA0A96">
              <w:rPr>
                <w:lang w:val="bg-BG"/>
              </w:rPr>
              <w:t>обем на аквариум</w:t>
            </w:r>
            <w:r w:rsidRPr="00CA0A96">
              <w:t>a</w:t>
            </w:r>
            <w:r w:rsidRPr="00CA0A96">
              <w:rPr>
                <w:lang w:val="bg-BG"/>
              </w:rPr>
              <w:t>:</w:t>
            </w:r>
            <w:r w:rsidRPr="00CA0A96">
              <w:rPr>
                <w:lang w:val="ru-RU"/>
              </w:rPr>
              <w:t xml:space="preserve"> </w:t>
            </w:r>
            <w:r w:rsidRPr="00CA0A96">
              <w:rPr>
                <w:b/>
                <w:bCs/>
                <w:color w:val="FF0000"/>
                <w:lang w:val="bg-BG"/>
              </w:rPr>
              <w:t>105</w:t>
            </w:r>
            <w:r w:rsidRPr="00CA0A96">
              <w:rPr>
                <w:color w:val="FF0000"/>
              </w:rPr>
              <w:t xml:space="preserve"> </w:t>
            </w:r>
            <w:r w:rsidRPr="00CA0A96">
              <w:rPr>
                <w:lang w:val="ru-RU"/>
              </w:rPr>
              <w:t>*</w:t>
            </w:r>
            <w:r w:rsidRPr="00CA0A96">
              <w:t xml:space="preserve"> </w:t>
            </w:r>
            <w:r w:rsidRPr="00CA0A96">
              <w:rPr>
                <w:b/>
                <w:bCs/>
                <w:color w:val="FFC000"/>
              </w:rPr>
              <w:t>7</w:t>
            </w:r>
            <w:r w:rsidRPr="00CA0A96">
              <w:rPr>
                <w:b/>
                <w:bCs/>
                <w:color w:val="FFC000"/>
                <w:lang w:val="bg-BG"/>
              </w:rPr>
              <w:t>7</w:t>
            </w:r>
            <w:r w:rsidRPr="00CA0A96">
              <w:rPr>
                <w:color w:val="FFC000"/>
                <w:lang w:val="bg-BG"/>
              </w:rPr>
              <w:t xml:space="preserve"> </w:t>
            </w:r>
            <w:r w:rsidRPr="00CA0A96">
              <w:rPr>
                <w:lang w:val="ru-RU"/>
              </w:rPr>
              <w:t>*</w:t>
            </w:r>
            <w:r w:rsidRPr="00CA0A96">
              <w:t xml:space="preserve"> </w:t>
            </w:r>
            <w:r w:rsidRPr="00CA0A96">
              <w:rPr>
                <w:b/>
                <w:bCs/>
                <w:color w:val="92D050"/>
                <w:lang w:val="bg-BG"/>
              </w:rPr>
              <w:t>89</w:t>
            </w:r>
            <w:r w:rsidRPr="00CA0A96">
              <w:rPr>
                <w:color w:val="92D050"/>
              </w:rPr>
              <w:t xml:space="preserve"> </w:t>
            </w:r>
            <w:r w:rsidRPr="00CA0A96">
              <w:rPr>
                <w:lang w:val="ru-RU"/>
              </w:rPr>
              <w:t xml:space="preserve">= </w:t>
            </w:r>
            <w:r w:rsidRPr="00CA0A96">
              <w:rPr>
                <w:b/>
                <w:bCs/>
                <w:color w:val="7030A0"/>
                <w:lang w:val="ru-RU"/>
              </w:rPr>
              <w:t>719565</w:t>
            </w:r>
            <w:r w:rsidRPr="00CA0A96">
              <w:rPr>
                <w:color w:val="7030A0"/>
                <w:lang w:val="ru-RU"/>
              </w:rPr>
              <w:t xml:space="preserve"> </w:t>
            </w:r>
            <w:r w:rsidRPr="00CA0A96">
              <w:rPr>
                <w:lang w:val="ru-RU"/>
              </w:rPr>
              <w:t>см</w:t>
            </w:r>
            <w:r w:rsidRPr="00CA0A96">
              <w:rPr>
                <w:vertAlign w:val="superscript"/>
                <w:lang w:val="ru-RU"/>
              </w:rPr>
              <w:t>3</w:t>
            </w:r>
          </w:p>
          <w:p w:rsidR="00144E1F" w:rsidRPr="00CA0A96" w:rsidRDefault="00144E1F" w:rsidP="00CA0A96">
            <w:pPr>
              <w:spacing w:before="60" w:after="0"/>
              <w:rPr>
                <w:lang w:val="bg-BG"/>
              </w:rPr>
            </w:pPr>
            <w:r w:rsidRPr="00CA0A96">
              <w:rPr>
                <w:lang w:val="bg-BG"/>
              </w:rPr>
              <w:t xml:space="preserve">обем в литри: </w:t>
            </w:r>
            <w:r w:rsidRPr="00CA0A96">
              <w:rPr>
                <w:b/>
                <w:bCs/>
                <w:color w:val="7030A0"/>
                <w:lang w:val="ru-RU"/>
              </w:rPr>
              <w:t>719565</w:t>
            </w:r>
            <w:r w:rsidRPr="00CA0A96">
              <w:rPr>
                <w:color w:val="7030A0"/>
                <w:lang w:val="ru-RU"/>
              </w:rPr>
              <w:t xml:space="preserve"> </w:t>
            </w:r>
            <w:r w:rsidRPr="00CA0A96">
              <w:rPr>
                <w:lang w:val="bg-BG"/>
              </w:rPr>
              <w:t xml:space="preserve">* 0.001  или </w:t>
            </w:r>
            <w:r w:rsidRPr="00CA0A96">
              <w:rPr>
                <w:b/>
                <w:bCs/>
                <w:color w:val="7030A0"/>
                <w:lang w:val="ru-RU"/>
              </w:rPr>
              <w:t>719565</w:t>
            </w:r>
            <w:r w:rsidRPr="00CA0A96">
              <w:rPr>
                <w:color w:val="7030A0"/>
                <w:lang w:val="ru-RU"/>
              </w:rPr>
              <w:t xml:space="preserve"> </w:t>
            </w:r>
            <w:r w:rsidRPr="00CA0A96">
              <w:rPr>
                <w:lang w:val="ru-RU"/>
              </w:rPr>
              <w:t xml:space="preserve">/ 1000 </w:t>
            </w:r>
            <w:r w:rsidRPr="00CA0A96">
              <w:rPr>
                <w:lang w:val="bg-BG"/>
              </w:rPr>
              <w:t xml:space="preserve">=&gt; </w:t>
            </w:r>
            <w:r w:rsidRPr="00CA0A96">
              <w:rPr>
                <w:b/>
                <w:bCs/>
                <w:color w:val="00B050"/>
                <w:lang w:val="bg-BG"/>
              </w:rPr>
              <w:t>719.565</w:t>
            </w:r>
            <w:r w:rsidRPr="00CA0A96">
              <w:rPr>
                <w:color w:val="00B050"/>
                <w:lang w:val="bg-BG"/>
              </w:rPr>
              <w:t xml:space="preserve"> </w:t>
            </w:r>
            <w:r w:rsidRPr="00CA0A96">
              <w:rPr>
                <w:lang w:val="bg-BG"/>
              </w:rPr>
              <w:t>литра</w:t>
            </w:r>
          </w:p>
          <w:p w:rsidR="00144E1F" w:rsidRPr="00CA0A96" w:rsidRDefault="00144E1F" w:rsidP="00CA0A96">
            <w:pPr>
              <w:spacing w:before="60" w:after="0"/>
              <w:rPr>
                <w:lang w:val="bg-BG"/>
              </w:rPr>
            </w:pPr>
            <w:r w:rsidRPr="00CA0A96">
              <w:rPr>
                <w:lang w:val="bg-BG"/>
              </w:rPr>
              <w:t xml:space="preserve">заето пространство: </w:t>
            </w:r>
            <w:r w:rsidRPr="00CA0A96">
              <w:rPr>
                <w:b/>
                <w:bCs/>
                <w:color w:val="00B0F0"/>
                <w:lang w:val="bg-BG"/>
              </w:rPr>
              <w:t>18.5%</w:t>
            </w:r>
            <w:r w:rsidRPr="00CA0A96">
              <w:rPr>
                <w:color w:val="00B0F0"/>
                <w:lang w:val="bg-BG"/>
              </w:rPr>
              <w:t xml:space="preserve"> </w:t>
            </w:r>
            <w:r w:rsidRPr="00CA0A96">
              <w:rPr>
                <w:lang w:val="bg-BG"/>
              </w:rPr>
              <w:t xml:space="preserve">= </w:t>
            </w:r>
            <w:r w:rsidRPr="00CA0A96">
              <w:rPr>
                <w:b/>
                <w:bCs/>
                <w:color w:val="F79646"/>
                <w:lang w:val="bg-BG"/>
              </w:rPr>
              <w:t>0.185</w:t>
            </w:r>
          </w:p>
          <w:p w:rsidR="00144E1F" w:rsidRPr="00CA0A96" w:rsidRDefault="00144E1F" w:rsidP="00CA0A9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A0A96">
              <w:rPr>
                <w:lang w:val="bg-BG"/>
              </w:rPr>
              <w:t xml:space="preserve">нужни литри: </w:t>
            </w:r>
            <w:r w:rsidRPr="00CA0A96">
              <w:rPr>
                <w:b/>
                <w:bCs/>
                <w:color w:val="00B050"/>
                <w:lang w:val="bg-BG"/>
              </w:rPr>
              <w:t>719.565</w:t>
            </w:r>
            <w:r w:rsidRPr="00CA0A96">
              <w:rPr>
                <w:color w:val="00B050"/>
                <w:lang w:val="bg-BG"/>
              </w:rPr>
              <w:t xml:space="preserve"> </w:t>
            </w:r>
            <w:r w:rsidRPr="00CA0A96">
              <w:rPr>
                <w:lang w:val="bg-BG"/>
              </w:rPr>
              <w:t xml:space="preserve">* (1 - </w:t>
            </w:r>
            <w:r w:rsidRPr="00CA0A96">
              <w:rPr>
                <w:b/>
                <w:bCs/>
                <w:color w:val="F79646"/>
                <w:lang w:val="bg-BG"/>
              </w:rPr>
              <w:t>0.185</w:t>
            </w:r>
            <w:r w:rsidRPr="00CA0A96">
              <w:rPr>
                <w:noProof/>
                <w:lang w:val="bg-BG"/>
              </w:rPr>
              <w:t xml:space="preserve">) </w:t>
            </w:r>
            <w:r w:rsidRPr="00CA0A96">
              <w:rPr>
                <w:lang w:val="bg-BG"/>
              </w:rPr>
              <w:t>= 586.445475 литра</w:t>
            </w:r>
          </w:p>
        </w:tc>
      </w:tr>
    </w:tbl>
    <w:p w:rsidR="00144E1F" w:rsidRPr="00012CC8" w:rsidRDefault="00144E1F" w:rsidP="008916EA">
      <w:pPr>
        <w:pStyle w:val="Heading2"/>
        <w:numPr>
          <w:ilvl w:val="0"/>
          <w:numId w:val="0"/>
        </w:numPr>
        <w:rPr>
          <w:lang w:val="bg-BG"/>
        </w:rPr>
      </w:pPr>
    </w:p>
    <w:sectPr w:rsidR="00144E1F" w:rsidRPr="00012CC8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E1F" w:rsidRDefault="00144E1F" w:rsidP="008068A2">
      <w:pPr>
        <w:spacing w:after="0" w:line="240" w:lineRule="auto"/>
      </w:pPr>
      <w:r>
        <w:separator/>
      </w:r>
    </w:p>
  </w:endnote>
  <w:endnote w:type="continuationSeparator" w:id="0">
    <w:p w:rsidR="00144E1F" w:rsidRDefault="00144E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E1F" w:rsidRDefault="00144E1F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49" type="#_x0000_t202" style="position:absolute;margin-left:109.85pt;margin-top:28.05pt;width:40.15pt;height:13pt;z-index:251657728;visibility:visible;v-text-anchor:middle" filled="f" stroked="f" strokeweight=".5pt">
          <v:textbox inset=".5mm,0,0,0">
            <w:txbxContent>
              <w:p w:rsidR="00144E1F" w:rsidRPr="002C539D" w:rsidRDefault="00144E1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0" type="#_x0000_t202" style="position:absolute;margin-left:109pt;margin-top:7pt;width:411.4pt;height:40.45pt;z-index:251656704;visibility:visible" filled="f" stroked="f">
          <v:textbox inset=".5mm,1.2mm,.5mm,.5mm">
            <w:txbxContent>
              <w:p w:rsidR="00144E1F" w:rsidRPr="002C539D" w:rsidRDefault="00144E1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:rsidR="00144E1F" w:rsidRPr="00596AA5" w:rsidRDefault="00144E1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instrText xml:space="preserve"> HYPERLINK "https://softuni.org/" </w:instrText>
                </w:r>
                <w:r>
                  <w:fldChar w:fldCharType="separate"/>
                </w:r>
                <w:r w:rsidRPr="00CA0A96">
                  <w:rPr>
                    <w:noProof/>
                    <w:sz w:val="18"/>
                    <w:szCs w:val="18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3" o:spid="_x0000_i1043" type="#_x0000_t75" href="https://softuni.org/" style="width:13.8pt;height:13.8pt;visibility:visible" o:button="t">
                      <v:fill o:detectmouseclick="t"/>
                      <v:imagedata r:id="rId2" o:title=""/>
                    </v:shape>
                  </w:pict>
                </w:r>
                <w:r>
                  <w:fldChar w:fldCharType="end"/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hyperlink r:id="rId3" w:history="1">
                  <w:r w:rsidRPr="00CA0A96">
                    <w:rPr>
                      <w:noProof/>
                      <w:sz w:val="18"/>
                      <w:szCs w:val="18"/>
                    </w:rPr>
                    <w:pict>
                      <v:shape id="Picture 2" o:spid="_x0000_i1044" type="#_x0000_t75" href="https://softuni.bg/" style="width:13.8pt;height:13.8pt;visibility:visible" o:button="t">
                        <v:fill o:detectmouseclick="t"/>
                        <v:imagedata r:id="rId4" o:title=""/>
                      </v:shape>
                    </w:pict>
                  </w:r>
                </w:hyperlink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hyperlink r:id="rId5" w:history="1">
                  <w:r w:rsidRPr="00CA0A96">
                    <w:rPr>
                      <w:noProof/>
                      <w:sz w:val="18"/>
                      <w:szCs w:val="18"/>
                    </w:rPr>
                    <w:pict>
                      <v:shape id="Picture 5" o:spid="_x0000_i1045" type="#_x0000_t75" href="https://www.facebook.com/softuni.o" style="width:13.2pt;height:13.2pt;visibility:visible" o:button="t">
                        <v:fill o:detectmouseclick="t"/>
                        <v:imagedata r:id="rId6" o:title=""/>
                      </v:shape>
                    </w:pict>
                  </w:r>
                </w:hyperlink>
                <w:r w:rsidRPr="00596AA5">
                  <w:rPr>
                    <w:sz w:val="18"/>
                    <w:szCs w:val="18"/>
                  </w:rPr>
                  <w:t xml:space="preserve">   </w:t>
                </w:r>
                <w:hyperlink r:id="rId7" w:history="1">
                  <w:r w:rsidRPr="00CA0A96">
                    <w:rPr>
                      <w:noProof/>
                      <w:sz w:val="18"/>
                      <w:szCs w:val="18"/>
                    </w:rPr>
                    <w:pict>
                      <v:shape id="Picture 20" o:spid="_x0000_i1046" type="#_x0000_t75" href="https://www.instagram.com/softuni_o" style="width:12.6pt;height:12.6pt;visibility:visible" o:button="t">
                        <v:fill o:detectmouseclick="t"/>
                        <v:imagedata r:id="rId8" o:title=""/>
                      </v:shape>
                    </w:pict>
                  </w:r>
                </w:hyperlink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hyperlink r:id="rId9" w:history="1">
                  <w:r w:rsidRPr="00CA0A96">
                    <w:rPr>
                      <w:noProof/>
                      <w:sz w:val="18"/>
                      <w:szCs w:val="18"/>
                    </w:rPr>
                    <w:pict>
                      <v:shape id="Picture 7" o:spid="_x0000_i1047" type="#_x0000_t75" href="https://twitter.com/SoftUn" style="width:13.2pt;height:13.2pt;visibility:visible" o:button="t">
                        <v:fill o:detectmouseclick="t"/>
                        <v:imagedata r:id="rId10" o:title=""/>
                      </v:shape>
                    </w:pict>
                  </w:r>
                </w:hyperlink>
                <w:r w:rsidRPr="00596AA5">
                  <w:rPr>
                    <w:sz w:val="18"/>
                    <w:szCs w:val="18"/>
                  </w:rPr>
                  <w:t xml:space="preserve">  </w:t>
                </w:r>
                <w:hyperlink r:id="rId11" w:history="1">
                  <w:r w:rsidRPr="00CA0A96">
                    <w:rPr>
                      <w:noProof/>
                      <w:sz w:val="18"/>
                      <w:szCs w:val="18"/>
                    </w:rPr>
                    <w:pict>
                      <v:shape id="Picture 17" o:spid="_x0000_i1048" type="#_x0000_t75" href="https://www.youtube.com/channel/UCqvOk8tYzfRS-eDy4vs3U" style="width:13.2pt;height:13.2pt;visibility:visible" o:button="t">
                        <v:fill o:detectmouseclick="t"/>
                        <v:imagedata r:id="rId12" o:title=""/>
                      </v:shape>
                    </w:pict>
                  </w:r>
                </w:hyperlink>
                <w:r w:rsidRPr="00596AA5">
                  <w:rPr>
                    <w:sz w:val="18"/>
                    <w:szCs w:val="18"/>
                  </w:rPr>
                  <w:t xml:space="preserve">   </w:t>
                </w:r>
                <w:hyperlink r:id="rId13" w:history="1">
                  <w:r w:rsidRPr="00CA0A96">
                    <w:rPr>
                      <w:noProof/>
                      <w:sz w:val="18"/>
                      <w:szCs w:val="18"/>
                    </w:rPr>
                    <w:pict>
                      <v:shape id="Picture 21" o:spid="_x0000_i1049" type="#_x0000_t75" href="https://www.linkedin.com/company/softun" style="width:13.8pt;height:13.8pt;visibility:visible" o:button="t">
                        <v:fill o:detectmouseclick="t"/>
                        <v:imagedata r:id="rId14" o:title="" croptop="-43f" cropbottom="-43f" cropleft="-93f" cropright="-93f"/>
                      </v:shape>
                    </w:pict>
                  </w:r>
                </w:hyperlink>
                <w:r w:rsidRPr="00596AA5">
                  <w:rPr>
                    <w:sz w:val="18"/>
                    <w:szCs w:val="18"/>
                  </w:rPr>
                  <w:t xml:space="preserve">   </w:t>
                </w:r>
                <w:hyperlink r:id="rId15" w:history="1">
                  <w:r w:rsidRPr="00CA0A96">
                    <w:rPr>
                      <w:noProof/>
                      <w:sz w:val="18"/>
                      <w:szCs w:val="18"/>
                    </w:rPr>
                    <w:pict>
                      <v:shape id="Picture 22" o:spid="_x0000_i1050" type="#_x0000_t75" href="https://github.com/SoftU" style="width:12.6pt;height:12pt;visibility:visible" o:button="t">
                        <v:fill o:detectmouseclick="t"/>
                        <v:imagedata r:id="rId16" o:title=""/>
                      </v:shape>
                    </w:pict>
                  </w:r>
                </w:hyperlink>
                <w:r w:rsidRPr="00596AA5">
                  <w:rPr>
                    <w:sz w:val="18"/>
                    <w:szCs w:val="18"/>
                  </w:rPr>
                  <w:t xml:space="preserve">   </w:t>
                </w:r>
                <w:hyperlink r:id="rId17" w:history="1">
                  <w:r w:rsidRPr="00CA0A96">
                    <w:rPr>
                      <w:noProof/>
                      <w:sz w:val="18"/>
                      <w:szCs w:val="18"/>
                    </w:rPr>
                    <w:pict>
                      <v:shape id="Picture 23" o:spid="_x0000_i1051" type="#_x0000_t75" href="mailto:info@softuni.o" style="width:13.2pt;height:13.2pt;visibility:visible" o:button="t">
                        <v:fill o:detectmouseclick="t"/>
                        <v:imagedata r:id="rId18" o:title=""/>
                      </v:shape>
                    </w:pict>
                  </w:r>
                </w:hyperlink>
              </w:p>
            </w:txbxContent>
          </v:textbox>
        </v:shape>
      </w:pict>
    </w:r>
    <w:r>
      <w:rPr>
        <w:noProof/>
      </w:rPr>
      <w:pict>
        <v:shape id="Picture 1" o:spid="_x0000_s2051" type="#_x0000_t75" href="https://softuni.org/" style="position:absolute;margin-left:-.85pt;margin-top:11.1pt;width:98.65pt;height:34.05pt;z-index:251659776;visibility:visible" o:button="t">
          <v:fill o:detectmouseclick="t"/>
          <v:imagedata r:id="rId19" o:title=""/>
          <w10:wrap type="square"/>
        </v:shape>
      </w:pict>
    </w:r>
    <w:r>
      <w:rPr>
        <w:noProof/>
      </w:rPr>
      <w:pict>
        <v:line id="Straight Connector 19" o:spid="_x0000_s2052" style="position:absolute;flip:y;z-index:251655680;visibility:visible" from="-.1pt,5.2pt" to="520.7pt,5.2pt" strokecolor="#974706" strokeweight="1pt">
          <v:stroke endcap="round"/>
        </v:line>
      </w:pict>
    </w:r>
    <w:r>
      <w:rPr>
        <w:noProof/>
      </w:rPr>
      <w:pict>
        <v:shape id="Text Box 4" o:spid="_x0000_s2053" type="#_x0000_t202" style="position:absolute;margin-left:444.65pt;margin-top:26.95pt;width:70.9pt;height:15.9pt;z-index:251658752;visibility:visible;v-text-anchor:middle" filled="f" stroked="f" strokeweight=".5pt">
          <v:textbox inset="0,0,0,0">
            <w:txbxContent>
              <w:p w:rsidR="00144E1F" w:rsidRPr="00596AA5" w:rsidRDefault="00144E1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4B08D1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E1F" w:rsidRDefault="00144E1F" w:rsidP="008068A2">
      <w:pPr>
        <w:spacing w:after="0" w:line="240" w:lineRule="auto"/>
      </w:pPr>
      <w:r>
        <w:separator/>
      </w:r>
    </w:p>
  </w:footnote>
  <w:footnote w:type="continuationSeparator" w:id="0">
    <w:p w:rsidR="00144E1F" w:rsidRDefault="00144E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E1F" w:rsidRDefault="00144E1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color w:val="00000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2"/>
  </w:num>
  <w:num w:numId="5">
    <w:abstractNumId w:val="17"/>
  </w:num>
  <w:num w:numId="6">
    <w:abstractNumId w:val="20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9"/>
  </w:num>
  <w:num w:numId="16">
    <w:abstractNumId w:val="10"/>
  </w:num>
  <w:num w:numId="17">
    <w:abstractNumId w:val="14"/>
  </w:num>
  <w:num w:numId="18">
    <w:abstractNumId w:val="0"/>
  </w:num>
  <w:num w:numId="19">
    <w:abstractNumId w:val="7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</w:num>
  <w:num w:numId="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364BB"/>
    <w:rsid w:val="0005331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44E1F"/>
    <w:rsid w:val="00152F2A"/>
    <w:rsid w:val="00155000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B71CB"/>
    <w:rsid w:val="001C07E6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2752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B764C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CF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1C1C"/>
    <w:rsid w:val="00494E36"/>
    <w:rsid w:val="004A7E77"/>
    <w:rsid w:val="004B0253"/>
    <w:rsid w:val="004B08D1"/>
    <w:rsid w:val="004B331C"/>
    <w:rsid w:val="004C0A80"/>
    <w:rsid w:val="004C0E76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766C9"/>
    <w:rsid w:val="005803E5"/>
    <w:rsid w:val="00584EDB"/>
    <w:rsid w:val="0058723E"/>
    <w:rsid w:val="00594821"/>
    <w:rsid w:val="00596357"/>
    <w:rsid w:val="00596AA5"/>
    <w:rsid w:val="005A1D11"/>
    <w:rsid w:val="005B0164"/>
    <w:rsid w:val="005C131C"/>
    <w:rsid w:val="005C6A24"/>
    <w:rsid w:val="005E04CE"/>
    <w:rsid w:val="005E6CC9"/>
    <w:rsid w:val="005E77E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9D7"/>
    <w:rsid w:val="00686C0C"/>
    <w:rsid w:val="00687FF6"/>
    <w:rsid w:val="00695634"/>
    <w:rsid w:val="006A2531"/>
    <w:rsid w:val="006D239A"/>
    <w:rsid w:val="006D6D0B"/>
    <w:rsid w:val="006E1302"/>
    <w:rsid w:val="006E2245"/>
    <w:rsid w:val="006E55B4"/>
    <w:rsid w:val="006E7E50"/>
    <w:rsid w:val="006F2729"/>
    <w:rsid w:val="0070268D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219"/>
    <w:rsid w:val="00836CA4"/>
    <w:rsid w:val="00836FBE"/>
    <w:rsid w:val="0085184F"/>
    <w:rsid w:val="00861625"/>
    <w:rsid w:val="008617B5"/>
    <w:rsid w:val="00862793"/>
    <w:rsid w:val="00870828"/>
    <w:rsid w:val="00877228"/>
    <w:rsid w:val="0088080B"/>
    <w:rsid w:val="008916E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12020"/>
    <w:rsid w:val="00A35790"/>
    <w:rsid w:val="00A45A89"/>
    <w:rsid w:val="00A47F12"/>
    <w:rsid w:val="00A66DE2"/>
    <w:rsid w:val="00A70227"/>
    <w:rsid w:val="00A8210F"/>
    <w:rsid w:val="00A847D3"/>
    <w:rsid w:val="00A954F8"/>
    <w:rsid w:val="00AA2715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630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6B40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0A96"/>
    <w:rsid w:val="00CA1955"/>
    <w:rsid w:val="00CA2FD0"/>
    <w:rsid w:val="00CA5C2E"/>
    <w:rsid w:val="00CA640C"/>
    <w:rsid w:val="00CB01CB"/>
    <w:rsid w:val="00CB3FE8"/>
    <w:rsid w:val="00CB626D"/>
    <w:rsid w:val="00CC7367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63B3B"/>
    <w:rsid w:val="00D73957"/>
    <w:rsid w:val="00D746B7"/>
    <w:rsid w:val="00D8395C"/>
    <w:rsid w:val="00D910AA"/>
    <w:rsid w:val="00D94A95"/>
    <w:rsid w:val="00DA028F"/>
    <w:rsid w:val="00DA481C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55A4"/>
    <w:rsid w:val="00E063A9"/>
    <w:rsid w:val="00E24C6A"/>
    <w:rsid w:val="00E25811"/>
    <w:rsid w:val="00E31ADA"/>
    <w:rsid w:val="00E32F85"/>
    <w:rsid w:val="00E36FD8"/>
    <w:rsid w:val="00E37380"/>
    <w:rsid w:val="00E465C4"/>
    <w:rsid w:val="00E610CF"/>
    <w:rsid w:val="00E63F64"/>
    <w:rsid w:val="00E74623"/>
    <w:rsid w:val="00E80E3D"/>
    <w:rsid w:val="00E86D42"/>
    <w:rsid w:val="00E870B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F14C37"/>
    <w:rsid w:val="00F20B48"/>
    <w:rsid w:val="00F258BA"/>
    <w:rsid w:val="00F27E9C"/>
    <w:rsid w:val="00F41F41"/>
    <w:rsid w:val="00F46918"/>
    <w:rsid w:val="00F46DDE"/>
    <w:rsid w:val="00F546A4"/>
    <w:rsid w:val="00F57910"/>
    <w:rsid w:val="00F6402B"/>
    <w:rsid w:val="00F655ED"/>
    <w:rsid w:val="00F7033C"/>
    <w:rsid w:val="00F769C4"/>
    <w:rsid w:val="00F802BC"/>
    <w:rsid w:val="00F81420"/>
    <w:rsid w:val="00F9180B"/>
    <w:rsid w:val="00F96D0D"/>
    <w:rsid w:val="00F976AD"/>
    <w:rsid w:val="00FA6461"/>
    <w:rsid w:val="00FC3789"/>
    <w:rsid w:val="00FD606C"/>
    <w:rsid w:val="00FE038F"/>
    <w:rsid w:val="00FF1CD9"/>
    <w:rsid w:val="00FF5E21"/>
    <w:rsid w:val="46A96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54B7"/>
    <w:pPr>
      <w:keepNext/>
      <w:keepLines/>
      <w:spacing w:before="200" w:after="40"/>
      <w:outlineLvl w:val="0"/>
    </w:pPr>
    <w:rPr>
      <w:rFonts w:eastAsia="Times New Roman"/>
      <w:b/>
      <w:bCs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C5930"/>
    <w:pPr>
      <w:keepNext/>
      <w:keepLines/>
      <w:spacing w:before="120" w:after="40"/>
      <w:outlineLvl w:val="2"/>
    </w:pPr>
    <w:rPr>
      <w:rFonts w:eastAsia="Times New Roman"/>
      <w:b/>
      <w:bCs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C5930"/>
    <w:pPr>
      <w:keepNext/>
      <w:keepLines/>
      <w:spacing w:before="120" w:after="40"/>
      <w:outlineLvl w:val="3"/>
    </w:pPr>
    <w:rPr>
      <w:rFonts w:eastAsia="Times New Roman"/>
      <w:b/>
      <w:bCs/>
      <w:color w:val="A34A0D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C5930"/>
    <w:pPr>
      <w:keepNext/>
      <w:keepLines/>
      <w:spacing w:after="0"/>
      <w:outlineLvl w:val="4"/>
    </w:pPr>
    <w:rPr>
      <w:rFonts w:eastAsia="Times New Roman"/>
      <w:b/>
      <w:bCs/>
      <w:color w:val="B2500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254B7"/>
    <w:rPr>
      <w:rFonts w:eastAsia="Times New Roman"/>
      <w:b/>
      <w:bCs/>
      <w:color w:val="642D0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55B4"/>
    <w:rPr>
      <w:rFonts w:eastAsia="Times New Roman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C5930"/>
    <w:rPr>
      <w:rFonts w:eastAsia="Times New Roman"/>
      <w:b/>
      <w:bCs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C5930"/>
    <w:rPr>
      <w:rFonts w:eastAsia="Times New Roman"/>
      <w:b/>
      <w:bCs/>
      <w:color w:val="A34A0D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8C5930"/>
    <w:rPr>
      <w:rFonts w:eastAsia="Times New Roman"/>
      <w:b/>
      <w:bCs/>
      <w:color w:val="B2500E"/>
    </w:rPr>
  </w:style>
  <w:style w:type="paragraph" w:styleId="Header">
    <w:name w:val="header"/>
    <w:basedOn w:val="Normal"/>
    <w:link w:val="Head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068A2"/>
  </w:style>
  <w:style w:type="paragraph" w:styleId="Footer">
    <w:name w:val="footer"/>
    <w:basedOn w:val="Normal"/>
    <w:link w:val="Foot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8A2"/>
  </w:style>
  <w:style w:type="paragraph" w:styleId="BalloonText">
    <w:name w:val="Balloon Text"/>
    <w:basedOn w:val="Normal"/>
    <w:link w:val="BalloonTextChar"/>
    <w:uiPriority w:val="99"/>
    <w:semiHidden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932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</w:pPr>
  </w:style>
  <w:style w:type="character" w:styleId="FollowedHyperlink">
    <w:name w:val="FollowedHyperlink"/>
    <w:basedOn w:val="DefaultParagraphFont"/>
    <w:uiPriority w:val="99"/>
    <w:semiHidden/>
    <w:rsid w:val="00C0490B"/>
    <w:rPr>
      <w:color w:val="800080"/>
      <w:u w:val="single"/>
    </w:rPr>
  </w:style>
  <w:style w:type="paragraph" w:customStyle="1" w:styleId="Code">
    <w:name w:val="Code"/>
    <w:basedOn w:val="Normal"/>
    <w:link w:val="CodeChar"/>
    <w:uiPriority w:val="99"/>
    <w:rsid w:val="008063E1"/>
    <w:rPr>
      <w:rFonts w:ascii="Consolas" w:hAnsi="Consolas" w:cs="Consolas"/>
      <w:b/>
      <w:bCs/>
      <w:noProof/>
    </w:rPr>
  </w:style>
  <w:style w:type="character" w:customStyle="1" w:styleId="CodeChar">
    <w:name w:val="Code Char"/>
    <w:basedOn w:val="DefaultParagraphFont"/>
    <w:link w:val="Code"/>
    <w:uiPriority w:val="99"/>
    <w:locked/>
    <w:rsid w:val="008063E1"/>
    <w:rPr>
      <w:rFonts w:ascii="Consolas" w:hAnsi="Consolas" w:cs="Consolas"/>
      <w:b/>
      <w:bCs/>
      <w:noProof/>
    </w:rPr>
  </w:style>
  <w:style w:type="table" w:styleId="TableGrid">
    <w:name w:val="Table Grid"/>
    <w:basedOn w:val="TableNormal"/>
    <w:uiPriority w:val="99"/>
    <w:rsid w:val="00763912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uiPriority w:val="99"/>
    <w:rsid w:val="00D8395C"/>
  </w:style>
  <w:style w:type="paragraph" w:customStyle="1" w:styleId="Index">
    <w:name w:val="Index"/>
    <w:basedOn w:val="Normal"/>
    <w:uiPriority w:val="99"/>
    <w:rsid w:val="005054C7"/>
    <w:pPr>
      <w:suppressLineNumbers/>
      <w:spacing w:before="0" w:after="200"/>
    </w:p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5054C7"/>
  </w:style>
  <w:style w:type="character" w:customStyle="1" w:styleId="InternetLink">
    <w:name w:val="Internet Link"/>
    <w:basedOn w:val="DefaultParagraphFont"/>
    <w:uiPriority w:val="99"/>
    <w:rsid w:val="005054C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527BE8"/>
    <w:rPr>
      <w:color w:val="auto"/>
      <w:shd w:val="clear" w:color="auto" w:fill="auto"/>
    </w:rPr>
  </w:style>
  <w:style w:type="table" w:customStyle="1" w:styleId="TableGrid1">
    <w:name w:val="Table Grid1"/>
    <w:uiPriority w:val="99"/>
    <w:rsid w:val="00494E36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rsid w:val="00BA3516"/>
    <w:rPr>
      <w:color w:val="auto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90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0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0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0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400/First-Steps-In-Coding-Exercise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basics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g.wikipedia.org/wiki/%D0%93%D1%80%D0%B0%D0%B4%D1%83%D1%81_(%D1%8A%D0%B3%D1%8A%D0%BB)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bg.wikipedia.org/wiki/%D0%A0%D0%B0%D0%B4%D0%B8%D0%B0%D0%B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0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9.png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7</Pages>
  <Words>1677</Words>
  <Characters>9559</Characters>
  <Application>Microsoft Office Outlook</Application>
  <DocSecurity>0</DocSecurity>
  <Lines>0</Lines>
  <Paragraphs>0</Paragraphs>
  <ScaleCrop>false</ScaleCrop>
  <Company>SoftUni – https://softuni.org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https://softuni.org© Software University – https://softuni.bgCopyrighted document. Unauthorized copy, reproduction or use is not permitted.</dc:description>
  <cp:lastModifiedBy>rocnogu@abv.bg</cp:lastModifiedBy>
  <cp:revision>68</cp:revision>
  <cp:lastPrinted>2015-10-26T22:35:00Z</cp:lastPrinted>
  <dcterms:created xsi:type="dcterms:W3CDTF">2019-11-12T12:29:00Z</dcterms:created>
  <dcterms:modified xsi:type="dcterms:W3CDTF">2022-01-09T11:45:00Z</dcterms:modified>
  <cp:category>programming; education; software engineering; software development</cp:category>
</cp:coreProperties>
</file>